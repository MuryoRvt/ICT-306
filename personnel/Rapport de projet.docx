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6B55" w14:textId="77777777" w:rsidR="007F30AE" w:rsidRPr="000E7483" w:rsidRDefault="007F30AE" w:rsidP="000E7483">
      <w:pPr>
        <w:pStyle w:val="Titre"/>
      </w:pPr>
      <w:r w:rsidRPr="000E7483">
        <w:t xml:space="preserve">Titre </w:t>
      </w:r>
      <w:r w:rsidR="008E05FB">
        <w:t xml:space="preserve">(nom) </w:t>
      </w:r>
      <w:r w:rsidRPr="000E7483">
        <w:t>du projet</w:t>
      </w:r>
    </w:p>
    <w:p w14:paraId="67CA6408"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BA9B4ED" wp14:editId="488EC5D5">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5A6C8409"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10123426" w14:textId="77777777" w:rsidR="007F30AE" w:rsidRPr="000E7483" w:rsidRDefault="007F30AE" w:rsidP="000E7483">
      <w:pPr>
        <w:spacing w:before="2000"/>
        <w:jc w:val="center"/>
      </w:pPr>
      <w:r w:rsidRPr="000E7483">
        <w:t>Nom de l’auteur – Classe</w:t>
      </w:r>
    </w:p>
    <w:p w14:paraId="25675858" w14:textId="77777777" w:rsidR="007F30AE" w:rsidRPr="000E7483" w:rsidRDefault="007F30AE" w:rsidP="000E7483">
      <w:pPr>
        <w:jc w:val="center"/>
      </w:pPr>
      <w:r w:rsidRPr="000E7483">
        <w:t>Lieu</w:t>
      </w:r>
    </w:p>
    <w:p w14:paraId="08B4E6D6" w14:textId="77777777" w:rsidR="007F30AE" w:rsidRPr="000E7483" w:rsidRDefault="007F30AE" w:rsidP="000E7483">
      <w:pPr>
        <w:jc w:val="center"/>
      </w:pPr>
      <w:r w:rsidRPr="000E7483">
        <w:t>Durée</w:t>
      </w:r>
    </w:p>
    <w:p w14:paraId="1F08626E" w14:textId="77777777" w:rsidR="007F30AE" w:rsidRPr="000E7483" w:rsidRDefault="007F30AE" w:rsidP="000E7483">
      <w:pPr>
        <w:jc w:val="center"/>
      </w:pPr>
      <w:r w:rsidRPr="000E7483">
        <w:t>Nom du chef de projet</w:t>
      </w:r>
    </w:p>
    <w:p w14:paraId="1FB4E2C4" w14:textId="77777777" w:rsidR="007F30AE" w:rsidRPr="000E7483" w:rsidRDefault="007F30AE" w:rsidP="000E7483">
      <w:pPr>
        <w:jc w:val="center"/>
      </w:pPr>
      <w:r w:rsidRPr="000E7483">
        <w:t>(Nom et adresse du mandant)</w:t>
      </w:r>
    </w:p>
    <w:p w14:paraId="796C33A5" w14:textId="77777777" w:rsidR="007F30AE" w:rsidRPr="007F30AE" w:rsidRDefault="007F30AE" w:rsidP="001764CE">
      <w:pPr>
        <w:pStyle w:val="Titre"/>
      </w:pPr>
      <w:r w:rsidRPr="00AA4393">
        <w:br w:type="page"/>
      </w:r>
      <w:r w:rsidRPr="007F30AE">
        <w:lastRenderedPageBreak/>
        <w:t>Table des matières</w:t>
      </w:r>
    </w:p>
    <w:p w14:paraId="470634DB" w14:textId="694D56F7"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54268F66" w14:textId="010E227D"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66580DB9" w14:textId="41235E02"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5B1371F5" w14:textId="46C20C59"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1407B898" w14:textId="1BB4C83F"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07416AFA" w14:textId="2CE01468"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73B19E6E" w14:textId="4098DB1D"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0017E936" w14:textId="721C3CCE"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305A6AD9" w14:textId="2FC944D0"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132687">
          <w:rPr>
            <w:noProof/>
            <w:webHidden/>
          </w:rPr>
          <w:t>3</w:t>
        </w:r>
        <w:r w:rsidR="00116F07">
          <w:rPr>
            <w:noProof/>
            <w:webHidden/>
          </w:rPr>
          <w:fldChar w:fldCharType="end"/>
        </w:r>
      </w:hyperlink>
    </w:p>
    <w:p w14:paraId="17C1E373" w14:textId="5BE44CA6"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043F6103" w14:textId="78963169"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0E796657" w14:textId="5727518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6257DE90" w14:textId="47237B3E"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600214AD" w14:textId="0C4552AD"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4AE00CEF" w14:textId="34934466"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105D0FBC" w14:textId="5D9E487E"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5D3149C8" w14:textId="41BBDA1C"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132687">
          <w:rPr>
            <w:noProof/>
            <w:webHidden/>
          </w:rPr>
          <w:t>4</w:t>
        </w:r>
        <w:r w:rsidR="00116F07">
          <w:rPr>
            <w:noProof/>
            <w:webHidden/>
          </w:rPr>
          <w:fldChar w:fldCharType="end"/>
        </w:r>
      </w:hyperlink>
    </w:p>
    <w:p w14:paraId="46E8571F" w14:textId="6ABEA787"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5A631574" w14:textId="0AE49EBB"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263AF123" w14:textId="3E751A72"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3E419811" w14:textId="4729F39A"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7573A189" w14:textId="6FB1AC3A"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132687">
          <w:rPr>
            <w:noProof/>
            <w:webHidden/>
          </w:rPr>
          <w:t>8</w:t>
        </w:r>
        <w:r w:rsidR="00116F07">
          <w:rPr>
            <w:noProof/>
            <w:webHidden/>
          </w:rPr>
          <w:fldChar w:fldCharType="end"/>
        </w:r>
      </w:hyperlink>
    </w:p>
    <w:p w14:paraId="7008EB0B" w14:textId="5A1446B2"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212E02F4" w14:textId="44F84801"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7D340B27" w14:textId="0AA9704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509CC011" w14:textId="59EAD473"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28813168" w14:textId="11596576"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7F512577" w14:textId="70939299"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67173965" w14:textId="0CCC3CB6"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0101B894" w14:textId="7E8E5DAD"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3A12B3EC" w14:textId="1780E88C"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7A8D3A60" w14:textId="318D860A"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170571C9" w14:textId="6CF0F1A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46EAD7B4" w14:textId="3EB8DB4F"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3A61EA42" w14:textId="3821046E"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132687">
          <w:rPr>
            <w:noProof/>
            <w:webHidden/>
          </w:rPr>
          <w:t>9</w:t>
        </w:r>
        <w:r w:rsidR="00116F07">
          <w:rPr>
            <w:noProof/>
            <w:webHidden/>
          </w:rPr>
          <w:fldChar w:fldCharType="end"/>
        </w:r>
      </w:hyperlink>
    </w:p>
    <w:p w14:paraId="5964C5F5" w14:textId="3CD8D494"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132687">
          <w:rPr>
            <w:noProof/>
            <w:webHidden/>
          </w:rPr>
          <w:t>10</w:t>
        </w:r>
        <w:r w:rsidR="00116F07">
          <w:rPr>
            <w:noProof/>
            <w:webHidden/>
          </w:rPr>
          <w:fldChar w:fldCharType="end"/>
        </w:r>
      </w:hyperlink>
    </w:p>
    <w:p w14:paraId="0A0B3BFF" w14:textId="2DCA2C1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132687">
          <w:rPr>
            <w:noProof/>
            <w:webHidden/>
          </w:rPr>
          <w:t>10</w:t>
        </w:r>
        <w:r w:rsidR="00116F07">
          <w:rPr>
            <w:noProof/>
            <w:webHidden/>
          </w:rPr>
          <w:fldChar w:fldCharType="end"/>
        </w:r>
      </w:hyperlink>
    </w:p>
    <w:p w14:paraId="6C096001" w14:textId="77777777" w:rsidR="00742484" w:rsidRDefault="00A65F0B">
      <w:r>
        <w:rPr>
          <w:rFonts w:cs="Arial"/>
          <w:i/>
          <w:iCs/>
          <w:caps/>
          <w:sz w:val="22"/>
          <w:szCs w:val="22"/>
        </w:rPr>
        <w:fldChar w:fldCharType="end"/>
      </w:r>
      <w:r w:rsidR="00742484">
        <w:br w:type="page"/>
      </w:r>
    </w:p>
    <w:p w14:paraId="3EB4F34F"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3EE6FBBC" w14:textId="77777777" w:rsidR="008E53F9" w:rsidRPr="008E53F9" w:rsidRDefault="008E53F9" w:rsidP="008E53F9">
      <w:pPr>
        <w:pStyle w:val="Corpsdetexte"/>
      </w:pPr>
    </w:p>
    <w:p w14:paraId="3E543390" w14:textId="77777777"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14:paraId="3F4AF41A" w14:textId="77777777" w:rsidR="0015167D" w:rsidRPr="0015167D" w:rsidRDefault="0015167D" w:rsidP="0015167D">
      <w:pPr>
        <w:pStyle w:val="Retraitcorpsdetexte"/>
      </w:pPr>
    </w:p>
    <w:p w14:paraId="39836CA7"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01EC0908" w14:textId="77777777" w:rsidR="0076036D" w:rsidRDefault="0076036D" w:rsidP="0015167D">
      <w:pPr>
        <w:pStyle w:val="Informations"/>
      </w:pPr>
    </w:p>
    <w:p w14:paraId="57231A86" w14:textId="77777777" w:rsidR="0076036D" w:rsidRDefault="0076036D" w:rsidP="0015167D">
      <w:pPr>
        <w:pStyle w:val="Informations"/>
      </w:pPr>
      <w:r>
        <w:t xml:space="preserve">Exemple :  </w:t>
      </w:r>
    </w:p>
    <w:p w14:paraId="78BD5D5F" w14:textId="77777777" w:rsidR="0076036D" w:rsidRPr="0076036D" w:rsidRDefault="0076036D" w:rsidP="0076036D">
      <w:pPr>
        <w:pStyle w:val="Informations"/>
        <w:jc w:val="center"/>
        <w:rPr>
          <w:b/>
          <w:bCs/>
          <w:sz w:val="20"/>
          <w:szCs w:val="24"/>
        </w:rPr>
      </w:pPr>
      <w:proofErr w:type="spellStart"/>
      <w:r w:rsidRPr="0076036D">
        <w:rPr>
          <w:b/>
          <w:bCs/>
          <w:sz w:val="20"/>
          <w:szCs w:val="24"/>
        </w:rPr>
        <w:t>MyColoc</w:t>
      </w:r>
      <w:proofErr w:type="spellEnd"/>
    </w:p>
    <w:p w14:paraId="13B3FC6D" w14:textId="77777777" w:rsidR="0076036D" w:rsidRDefault="0076036D" w:rsidP="0076036D">
      <w:pPr>
        <w:pStyle w:val="Informations"/>
        <w:jc w:val="center"/>
      </w:pPr>
      <w:r>
        <w:t>Une application mobile pour gérer les tâches à faire dans une colocation</w:t>
      </w:r>
    </w:p>
    <w:p w14:paraId="7AE79F43" w14:textId="77777777" w:rsidR="0015167D" w:rsidRPr="00F664DF" w:rsidRDefault="0015167D" w:rsidP="0015167D">
      <w:pPr>
        <w:pStyle w:val="Retraitcorpsdetexte"/>
      </w:pPr>
    </w:p>
    <w:p w14:paraId="22D5B9FD" w14:textId="77777777" w:rsidR="00753A51" w:rsidRDefault="00902523" w:rsidP="008E53F9">
      <w:pPr>
        <w:pStyle w:val="Titre2"/>
      </w:pPr>
      <w:bookmarkStart w:id="6" w:name="_Toc128323754"/>
      <w:r>
        <w:t>Description</w:t>
      </w:r>
      <w:bookmarkEnd w:id="6"/>
    </w:p>
    <w:p w14:paraId="7C4CE112" w14:textId="77777777" w:rsidR="0015167D" w:rsidRPr="0015167D" w:rsidRDefault="0015167D" w:rsidP="0015167D">
      <w:pPr>
        <w:pStyle w:val="Retraitcorpsdetexte"/>
      </w:pPr>
    </w:p>
    <w:p w14:paraId="2C63584A"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7A3EE652" w14:textId="77777777" w:rsidR="0015167D" w:rsidRPr="00F664DF" w:rsidRDefault="0015167D" w:rsidP="0015167D">
      <w:pPr>
        <w:pStyle w:val="Retraitcorpsdetexte"/>
      </w:pPr>
    </w:p>
    <w:p w14:paraId="5A16D704" w14:textId="77777777" w:rsidR="00753A51" w:rsidRDefault="00902523" w:rsidP="008E53F9">
      <w:pPr>
        <w:pStyle w:val="Titre2"/>
      </w:pPr>
      <w:bookmarkStart w:id="7" w:name="_Toc128323755"/>
      <w:r>
        <w:t>Matériel et logiciels à disposition</w:t>
      </w:r>
      <w:bookmarkEnd w:id="7"/>
    </w:p>
    <w:p w14:paraId="39439EC7" w14:textId="77777777" w:rsidR="0015167D" w:rsidRPr="0015167D" w:rsidRDefault="0015167D" w:rsidP="0015167D">
      <w:pPr>
        <w:pStyle w:val="Retraitcorpsdetexte"/>
      </w:pPr>
    </w:p>
    <w:p w14:paraId="722F0877" w14:textId="77777777" w:rsidR="0015167D" w:rsidRDefault="0015167D" w:rsidP="0015167D">
      <w:pPr>
        <w:pStyle w:val="Informations"/>
      </w:pPr>
      <w:r>
        <w:t>A compléter</w:t>
      </w:r>
      <w:r w:rsidR="00542CE3">
        <w:t xml:space="preserve"> par ce qui est nécessaire pour le démarrage</w:t>
      </w:r>
      <w:r>
        <w:t xml:space="preserve"> … </w:t>
      </w:r>
    </w:p>
    <w:p w14:paraId="1164A4B6" w14:textId="77777777" w:rsidR="00F664DF" w:rsidRPr="00F664DF" w:rsidRDefault="00F664DF" w:rsidP="00F664DF">
      <w:pPr>
        <w:pStyle w:val="Retraitcorpsdetexte"/>
      </w:pPr>
    </w:p>
    <w:p w14:paraId="5D0F87BF" w14:textId="77777777" w:rsidR="00753A51" w:rsidRDefault="00753A51" w:rsidP="008E53F9">
      <w:pPr>
        <w:pStyle w:val="Titre2"/>
      </w:pPr>
      <w:bookmarkStart w:id="8" w:name="_Toc128323756"/>
      <w:r>
        <w:t>P</w:t>
      </w:r>
      <w:r w:rsidR="00902523">
        <w:t>rérequis</w:t>
      </w:r>
      <w:bookmarkEnd w:id="8"/>
    </w:p>
    <w:p w14:paraId="37D79BFB" w14:textId="77777777" w:rsidR="0015167D" w:rsidRPr="0015167D" w:rsidRDefault="0015167D" w:rsidP="0015167D">
      <w:pPr>
        <w:pStyle w:val="Retraitcorpsdetexte"/>
      </w:pPr>
    </w:p>
    <w:p w14:paraId="6587ADBE"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21214FC1" w14:textId="77777777" w:rsidR="0015167D" w:rsidRPr="00F664DF" w:rsidRDefault="0015167D" w:rsidP="0015167D">
      <w:pPr>
        <w:pStyle w:val="Retraitcorpsdetexte"/>
      </w:pPr>
    </w:p>
    <w:p w14:paraId="15FD7103" w14:textId="77777777" w:rsidR="00753A51" w:rsidRDefault="00902523" w:rsidP="008E53F9">
      <w:pPr>
        <w:pStyle w:val="Titre2"/>
      </w:pPr>
      <w:bookmarkStart w:id="9" w:name="_Toc128323757"/>
      <w:r>
        <w:t>Cahier des charges</w:t>
      </w:r>
      <w:bookmarkEnd w:id="9"/>
    </w:p>
    <w:p w14:paraId="36E54806" w14:textId="77777777" w:rsidR="00D160DD" w:rsidRDefault="00EE16F0" w:rsidP="00AA4393">
      <w:pPr>
        <w:pStyle w:val="Titre3"/>
      </w:pPr>
      <w:bookmarkStart w:id="10" w:name="_Toc128323758"/>
      <w:r w:rsidRPr="00EE16F0">
        <w:t>Objectifs et portée du projet</w:t>
      </w:r>
      <w:bookmarkEnd w:id="10"/>
    </w:p>
    <w:p w14:paraId="1508D00B" w14:textId="77777777" w:rsidR="00920F4E" w:rsidRDefault="00920F4E" w:rsidP="00920F4E">
      <w:pPr>
        <w:pStyle w:val="Retraitcorpsdetexte3"/>
      </w:pPr>
    </w:p>
    <w:p w14:paraId="0E2202E0"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9D50CCA" w14:textId="77777777" w:rsidR="0015167D" w:rsidRPr="00920F4E" w:rsidRDefault="0015167D" w:rsidP="00920F4E">
      <w:pPr>
        <w:pStyle w:val="Retraitcorpsdetexte3"/>
      </w:pPr>
    </w:p>
    <w:p w14:paraId="0D586AD1" w14:textId="77777777" w:rsidR="00753A51" w:rsidRDefault="00542CE3" w:rsidP="006E2CE8">
      <w:pPr>
        <w:pStyle w:val="Titre3"/>
      </w:pPr>
      <w:bookmarkStart w:id="11" w:name="_Toc128323759"/>
      <w:r w:rsidRPr="00EE16F0">
        <w:t xml:space="preserve">Caractéristiques des utilisateurs et </w:t>
      </w:r>
      <w:r>
        <w:t>impacts</w:t>
      </w:r>
      <w:bookmarkEnd w:id="11"/>
    </w:p>
    <w:p w14:paraId="140687B4" w14:textId="77777777" w:rsidR="00F664DF" w:rsidRDefault="00F664DF" w:rsidP="00F664DF">
      <w:pPr>
        <w:pStyle w:val="Retraitcorpsdetexte3"/>
      </w:pPr>
    </w:p>
    <w:p w14:paraId="5990CB92"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22DE8F4F" w14:textId="77777777" w:rsidR="0015167D" w:rsidRPr="00F664DF" w:rsidRDefault="0015167D" w:rsidP="00F664DF">
      <w:pPr>
        <w:pStyle w:val="Retraitcorpsdetexte3"/>
      </w:pPr>
    </w:p>
    <w:p w14:paraId="4F2C996C" w14:textId="77777777" w:rsidR="00753A51" w:rsidRDefault="00542CE3" w:rsidP="006E2CE8">
      <w:pPr>
        <w:pStyle w:val="Titre3"/>
      </w:pPr>
      <w:bookmarkStart w:id="12" w:name="_Toc128323760"/>
      <w:r w:rsidRPr="00EE16F0">
        <w:t>Fonctionnalités requises (du point de vue de l’utilisateur)</w:t>
      </w:r>
      <w:bookmarkEnd w:id="12"/>
    </w:p>
    <w:p w14:paraId="7D06A843" w14:textId="77777777" w:rsidR="00F664DF" w:rsidRDefault="00F664DF" w:rsidP="00F664DF">
      <w:pPr>
        <w:pStyle w:val="Retraitcorpsdetexte3"/>
      </w:pPr>
    </w:p>
    <w:p w14:paraId="0371FEFD"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474FF212" w14:textId="77777777" w:rsidR="0015167D" w:rsidRPr="00F664DF" w:rsidRDefault="0015167D" w:rsidP="00F664DF">
      <w:pPr>
        <w:pStyle w:val="Retraitcorpsdetexte3"/>
      </w:pPr>
    </w:p>
    <w:p w14:paraId="6106854A" w14:textId="77777777" w:rsidR="00753A51" w:rsidRDefault="00753A51" w:rsidP="00EE55F0">
      <w:pPr>
        <w:pStyle w:val="Titre3"/>
      </w:pPr>
      <w:bookmarkStart w:id="13" w:name="_Toc128323761"/>
      <w:r w:rsidRPr="00EE16F0">
        <w:lastRenderedPageBreak/>
        <w:t>Contraintes</w:t>
      </w:r>
      <w:bookmarkEnd w:id="13"/>
    </w:p>
    <w:p w14:paraId="52343F2C" w14:textId="77777777" w:rsidR="00F664DF" w:rsidRDefault="00F664DF" w:rsidP="00F664DF">
      <w:pPr>
        <w:pStyle w:val="Retraitcorpsdetexte3"/>
      </w:pPr>
    </w:p>
    <w:p w14:paraId="39686C47"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760EABD8" w14:textId="77777777" w:rsidR="0015167D" w:rsidRPr="00F664DF" w:rsidRDefault="0015167D" w:rsidP="00F664DF">
      <w:pPr>
        <w:pStyle w:val="Retraitcorpsdetexte3"/>
      </w:pPr>
    </w:p>
    <w:p w14:paraId="2BE36552" w14:textId="77777777" w:rsidR="00753A51" w:rsidRDefault="00753A51" w:rsidP="006E2CE8">
      <w:pPr>
        <w:pStyle w:val="Titre3"/>
      </w:pPr>
      <w:bookmarkStart w:id="14" w:name="_Toc128323762"/>
      <w:r w:rsidRPr="00EE16F0">
        <w:t>Travail à réaliser par l'apprenti</w:t>
      </w:r>
      <w:bookmarkEnd w:id="14"/>
    </w:p>
    <w:p w14:paraId="4DB2CB56" w14:textId="77777777" w:rsidR="00F664DF" w:rsidRDefault="00F664DF" w:rsidP="00F664DF">
      <w:pPr>
        <w:pStyle w:val="Retraitcorpsdetexte3"/>
      </w:pPr>
    </w:p>
    <w:p w14:paraId="5F2F8632"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3D3C11D8" w14:textId="77777777" w:rsidR="0015167D" w:rsidRPr="00F664DF" w:rsidRDefault="0015167D" w:rsidP="00F664DF">
      <w:pPr>
        <w:pStyle w:val="Retraitcorpsdetexte3"/>
      </w:pPr>
    </w:p>
    <w:p w14:paraId="4485519A" w14:textId="77777777" w:rsidR="00753A51" w:rsidRDefault="00753A51" w:rsidP="006E2CE8">
      <w:pPr>
        <w:pStyle w:val="Titre3"/>
      </w:pPr>
      <w:bookmarkStart w:id="15" w:name="_Toc128323763"/>
      <w:r w:rsidRPr="00EE16F0">
        <w:t>Si le temps le permet …</w:t>
      </w:r>
      <w:bookmarkEnd w:id="15"/>
    </w:p>
    <w:p w14:paraId="49985B62" w14:textId="77777777" w:rsidR="00F664DF" w:rsidRDefault="00F664DF" w:rsidP="00F664DF">
      <w:pPr>
        <w:pStyle w:val="Retraitcorpsdetexte3"/>
      </w:pPr>
    </w:p>
    <w:p w14:paraId="74F6A1A7"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34A488D1" w14:textId="77777777" w:rsidR="0015167D" w:rsidRPr="00F664DF" w:rsidRDefault="0015167D" w:rsidP="00F664DF">
      <w:pPr>
        <w:pStyle w:val="Retraitcorpsdetexte3"/>
      </w:pPr>
    </w:p>
    <w:p w14:paraId="27218B3A" w14:textId="77777777" w:rsidR="00753A51" w:rsidRDefault="00753A51" w:rsidP="006E2CE8">
      <w:pPr>
        <w:pStyle w:val="Titre3"/>
      </w:pPr>
      <w:bookmarkStart w:id="16" w:name="_Toc128323764"/>
      <w:r w:rsidRPr="00EE16F0">
        <w:t>Méthodes de validation des solutions</w:t>
      </w:r>
      <w:bookmarkEnd w:id="16"/>
    </w:p>
    <w:p w14:paraId="4CE6E69E" w14:textId="77777777" w:rsidR="00F664DF" w:rsidRDefault="00F664DF" w:rsidP="00F664DF">
      <w:pPr>
        <w:pStyle w:val="Retraitcorpsdetexte3"/>
      </w:pPr>
    </w:p>
    <w:p w14:paraId="512A1E3A"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57D68750" w14:textId="77777777" w:rsidR="0015167D" w:rsidRPr="00F664DF" w:rsidRDefault="0015167D" w:rsidP="00F664DF">
      <w:pPr>
        <w:pStyle w:val="Retraitcorpsdetexte3"/>
      </w:pPr>
    </w:p>
    <w:p w14:paraId="5C11E5A6" w14:textId="77777777" w:rsidR="00753A51" w:rsidRDefault="0076036D" w:rsidP="008E53F9">
      <w:pPr>
        <w:pStyle w:val="Titre2"/>
      </w:pPr>
      <w:bookmarkStart w:id="17" w:name="_Toc128323765"/>
      <w:r>
        <w:t>Eléments</w:t>
      </w:r>
      <w:r w:rsidR="00902523">
        <w:t xml:space="preserve"> évalués</w:t>
      </w:r>
      <w:bookmarkEnd w:id="17"/>
    </w:p>
    <w:p w14:paraId="35A3E620" w14:textId="77777777" w:rsidR="00A400FD" w:rsidRDefault="00F16ADE" w:rsidP="00F16ADE">
      <w:pPr>
        <w:pStyle w:val="Informations"/>
      </w:pPr>
      <w:r>
        <w:t xml:space="preserve">Cette section </w:t>
      </w:r>
      <w:r w:rsidR="00A400FD">
        <w:t>doit être élaborée et validée avec le chef de projet.</w:t>
      </w:r>
    </w:p>
    <w:p w14:paraId="6BC024C7" w14:textId="77777777" w:rsidR="00A400FD" w:rsidRDefault="00A400FD" w:rsidP="00F16ADE">
      <w:pPr>
        <w:pStyle w:val="Informations"/>
      </w:pPr>
    </w:p>
    <w:p w14:paraId="454FC740" w14:textId="77777777" w:rsidR="00F16ADE" w:rsidRDefault="00A400FD" w:rsidP="00F16ADE">
      <w:pPr>
        <w:pStyle w:val="Informations"/>
      </w:pPr>
      <w:r>
        <w:t>Les éléments évalués peuvent être choisis dans la liste suivante :</w:t>
      </w:r>
      <w:r w:rsidR="00F16ADE">
        <w:t xml:space="preserve"> </w:t>
      </w:r>
    </w:p>
    <w:p w14:paraId="209BBDE4" w14:textId="77777777" w:rsidR="00F664DF" w:rsidRDefault="00F664DF">
      <w:pPr>
        <w:pStyle w:val="Informations"/>
        <w:numPr>
          <w:ilvl w:val="0"/>
          <w:numId w:val="5"/>
        </w:numPr>
      </w:pPr>
      <w:r>
        <w:t>Le rapport</w:t>
      </w:r>
    </w:p>
    <w:p w14:paraId="11D08CED" w14:textId="77777777" w:rsidR="00F664DF" w:rsidRDefault="00F664DF">
      <w:pPr>
        <w:pStyle w:val="Informations"/>
        <w:numPr>
          <w:ilvl w:val="0"/>
          <w:numId w:val="5"/>
        </w:numPr>
      </w:pPr>
      <w:r>
        <w:t>L</w:t>
      </w:r>
      <w:r w:rsidR="005B27EF">
        <w:t>es</w:t>
      </w:r>
      <w:r>
        <w:t xml:space="preserve"> planification</w:t>
      </w:r>
      <w:r w:rsidR="005B27EF">
        <w:t>s (initiale et détaillée)</w:t>
      </w:r>
    </w:p>
    <w:p w14:paraId="08BB2350" w14:textId="77777777" w:rsidR="00F664DF" w:rsidRDefault="00F664DF">
      <w:pPr>
        <w:pStyle w:val="Informations"/>
        <w:numPr>
          <w:ilvl w:val="0"/>
          <w:numId w:val="5"/>
        </w:numPr>
      </w:pPr>
      <w:r>
        <w:t>Le journal de travail</w:t>
      </w:r>
    </w:p>
    <w:p w14:paraId="0E4664EB" w14:textId="77777777" w:rsidR="00F664DF" w:rsidRDefault="00F664DF">
      <w:pPr>
        <w:pStyle w:val="Informations"/>
        <w:numPr>
          <w:ilvl w:val="0"/>
          <w:numId w:val="5"/>
        </w:numPr>
      </w:pPr>
      <w:r>
        <w:t>Le</w:t>
      </w:r>
      <w:r w:rsidR="00A706B7">
        <w:t xml:space="preserve"> code et le</w:t>
      </w:r>
      <w:r>
        <w:t>s commentaires</w:t>
      </w:r>
    </w:p>
    <w:p w14:paraId="3D9A4F55" w14:textId="77777777" w:rsidR="00F16ADE" w:rsidRPr="007211A1" w:rsidRDefault="00F16ADE">
      <w:pPr>
        <w:pStyle w:val="Informations"/>
        <w:numPr>
          <w:ilvl w:val="0"/>
          <w:numId w:val="5"/>
        </w:numPr>
      </w:pPr>
      <w:r w:rsidRPr="007211A1">
        <w:t>Etat de fonctionnement du produit livré</w:t>
      </w:r>
    </w:p>
    <w:p w14:paraId="63E2400D" w14:textId="77777777" w:rsidR="00F664DF" w:rsidRPr="00F664DF" w:rsidRDefault="00F664DF">
      <w:pPr>
        <w:pStyle w:val="Informations"/>
        <w:numPr>
          <w:ilvl w:val="0"/>
          <w:numId w:val="5"/>
        </w:numPr>
      </w:pPr>
      <w:r>
        <w:t>Les documentations de mise en œuvre et d’utilisation</w:t>
      </w:r>
    </w:p>
    <w:p w14:paraId="79C01A32"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59B9EA72" w14:textId="77777777" w:rsidR="00F16ADE" w:rsidRPr="007211A1" w:rsidRDefault="00F16ADE">
      <w:pPr>
        <w:pStyle w:val="Informations"/>
        <w:numPr>
          <w:ilvl w:val="0"/>
          <w:numId w:val="5"/>
        </w:numPr>
      </w:pPr>
      <w:r w:rsidRPr="007211A1">
        <w:t>Compréhension du travail</w:t>
      </w:r>
    </w:p>
    <w:p w14:paraId="4C640209" w14:textId="77777777" w:rsidR="007F30AE" w:rsidRPr="007F30AE" w:rsidRDefault="007F30AE" w:rsidP="008E53F9">
      <w:pPr>
        <w:pStyle w:val="Titre1"/>
      </w:pPr>
      <w:bookmarkStart w:id="18" w:name="_Toc128323766"/>
      <w:r w:rsidRPr="007F30AE">
        <w:t>Planification</w:t>
      </w:r>
      <w:bookmarkEnd w:id="4"/>
      <w:bookmarkEnd w:id="5"/>
      <w:r w:rsidR="008E53F9">
        <w:t xml:space="preserve"> Initiale</w:t>
      </w:r>
      <w:bookmarkEnd w:id="18"/>
    </w:p>
    <w:p w14:paraId="33AEFF51"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5B859D6B" w14:textId="77777777" w:rsidR="00F16ADE" w:rsidRDefault="00F16ADE">
      <w:pPr>
        <w:pStyle w:val="Informations"/>
        <w:numPr>
          <w:ilvl w:val="0"/>
          <w:numId w:val="5"/>
        </w:numPr>
      </w:pPr>
      <w:r>
        <w:t>D</w:t>
      </w:r>
      <w:r w:rsidR="00505421" w:rsidRPr="00D160DD">
        <w:t>ate de début</w:t>
      </w:r>
    </w:p>
    <w:p w14:paraId="2FF4E74A" w14:textId="77777777" w:rsidR="00F16ADE" w:rsidRDefault="00F16ADE">
      <w:pPr>
        <w:pStyle w:val="Informations"/>
        <w:numPr>
          <w:ilvl w:val="0"/>
          <w:numId w:val="5"/>
        </w:numPr>
      </w:pPr>
      <w:r>
        <w:t>D</w:t>
      </w:r>
      <w:r w:rsidR="00505421" w:rsidRPr="00D160DD">
        <w:t>ate de fin</w:t>
      </w:r>
    </w:p>
    <w:p w14:paraId="6159DE6B" w14:textId="77777777" w:rsidR="00F16ADE" w:rsidRDefault="00F16ADE">
      <w:pPr>
        <w:pStyle w:val="Informations"/>
        <w:numPr>
          <w:ilvl w:val="0"/>
          <w:numId w:val="5"/>
        </w:numPr>
      </w:pPr>
      <w:r>
        <w:t>V</w:t>
      </w:r>
      <w:r w:rsidR="00505421" w:rsidRPr="00D160DD">
        <w:t>acances et congés</w:t>
      </w:r>
    </w:p>
    <w:p w14:paraId="4FB69539" w14:textId="77777777" w:rsidR="00F16ADE" w:rsidRDefault="00F16ADE">
      <w:pPr>
        <w:pStyle w:val="Informations"/>
        <w:numPr>
          <w:ilvl w:val="0"/>
          <w:numId w:val="5"/>
        </w:numPr>
      </w:pPr>
      <w:r>
        <w:t>Nombre d’heures par semaine dédiées au projet</w:t>
      </w:r>
    </w:p>
    <w:p w14:paraId="2A878A31" w14:textId="77777777" w:rsidR="00F16ADE" w:rsidRDefault="00F16ADE" w:rsidP="0076036D">
      <w:pPr>
        <w:pStyle w:val="Informations"/>
      </w:pPr>
    </w:p>
    <w:p w14:paraId="2CCD5584" w14:textId="77777777" w:rsidR="00F16ADE" w:rsidRDefault="00F16ADE" w:rsidP="0076036D">
      <w:pPr>
        <w:pStyle w:val="Informations"/>
      </w:pPr>
      <w:r>
        <w:t>On propose ensuite une découpe en sprints. Pour chaque sprint, on spécifie :</w:t>
      </w:r>
    </w:p>
    <w:p w14:paraId="5C566904" w14:textId="77777777" w:rsidR="00F16ADE" w:rsidRDefault="00F16ADE">
      <w:pPr>
        <w:pStyle w:val="Informations"/>
        <w:numPr>
          <w:ilvl w:val="0"/>
          <w:numId w:val="6"/>
        </w:numPr>
      </w:pPr>
      <w:r>
        <w:t>Le but du sprint</w:t>
      </w:r>
    </w:p>
    <w:p w14:paraId="7A07A3E7" w14:textId="77777777" w:rsidR="00F16ADE" w:rsidRDefault="00F16ADE">
      <w:pPr>
        <w:pStyle w:val="Informations"/>
        <w:numPr>
          <w:ilvl w:val="0"/>
          <w:numId w:val="6"/>
        </w:numPr>
      </w:pPr>
      <w:r>
        <w:t xml:space="preserve">La date/heure de la sprint </w:t>
      </w:r>
      <w:proofErr w:type="spellStart"/>
      <w:r>
        <w:t>review</w:t>
      </w:r>
      <w:proofErr w:type="spellEnd"/>
    </w:p>
    <w:p w14:paraId="1227D2E0" w14:textId="77777777" w:rsidR="00F16ADE" w:rsidRDefault="00F16ADE" w:rsidP="00F16ADE">
      <w:pPr>
        <w:pStyle w:val="Informations"/>
      </w:pPr>
    </w:p>
    <w:p w14:paraId="1CD19BE4" w14:textId="77777777" w:rsidR="007F30AE" w:rsidRP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14:paraId="30563C5E" w14:textId="77777777" w:rsidR="00A400FD" w:rsidRDefault="00A400FD" w:rsidP="00A400FD">
      <w:pPr>
        <w:pStyle w:val="Retraitcorpsdetexte"/>
      </w:pPr>
      <w:bookmarkStart w:id="22" w:name="_Toc532179959"/>
      <w:bookmarkStart w:id="23" w:name="_Toc165969643"/>
    </w:p>
    <w:p w14:paraId="2BDE772C" w14:textId="77777777" w:rsidR="00132687" w:rsidRDefault="00132687" w:rsidP="00132687">
      <w:pPr>
        <w:pStyle w:val="Titre3"/>
        <w:rPr>
          <w:rFonts w:ascii="Calibri" w:hAnsi="Calibri" w:cs="Calibri"/>
          <w:szCs w:val="24"/>
        </w:rPr>
      </w:pPr>
      <w:bookmarkStart w:id="24" w:name="_Toc128323768"/>
      <w:r>
        <w:rPr>
          <w:rFonts w:ascii="Calibri" w:hAnsi="Calibri" w:cs="Calibri"/>
          <w:szCs w:val="24"/>
        </w:rPr>
        <w:t>Salle de classe 1er étage</w:t>
      </w:r>
    </w:p>
    <w:tbl>
      <w:tblPr>
        <w:tblW w:w="3510" w:type="dxa"/>
        <w:tblCellSpacing w:w="0" w:type="dxa"/>
        <w:tblCellMar>
          <w:top w:w="105" w:type="dxa"/>
          <w:left w:w="105" w:type="dxa"/>
          <w:bottom w:w="105" w:type="dxa"/>
          <w:right w:w="105" w:type="dxa"/>
        </w:tblCellMar>
        <w:tblLook w:val="04A0" w:firstRow="1" w:lastRow="0" w:firstColumn="1" w:lastColumn="0" w:noHBand="0" w:noVBand="1"/>
      </w:tblPr>
      <w:tblGrid>
        <w:gridCol w:w="3510"/>
      </w:tblGrid>
      <w:tr w:rsidR="00132687" w14:paraId="4C2A1097" w14:textId="77777777" w:rsidTr="00132687">
        <w:trPr>
          <w:tblCellSpacing w:w="0" w:type="dxa"/>
        </w:trPr>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08EAA5B" w14:textId="77777777" w:rsidR="00132687" w:rsidRDefault="00132687">
            <w:pPr>
              <w:pStyle w:val="western"/>
            </w:pPr>
            <w:r>
              <w:t xml:space="preserve">As </w:t>
            </w:r>
            <w:proofErr w:type="gramStart"/>
            <w:r>
              <w:t>a</w:t>
            </w:r>
            <w:proofErr w:type="gramEnd"/>
            <w:r>
              <w:t xml:space="preserve"> I </w:t>
            </w:r>
            <w:proofErr w:type="spellStart"/>
            <w:r>
              <w:t>want</w:t>
            </w:r>
            <w:proofErr w:type="spellEnd"/>
            <w:r>
              <w:t xml:space="preserve"> to salle de classe 1er étage In </w:t>
            </w:r>
            <w:proofErr w:type="spellStart"/>
            <w:r>
              <w:t>order</w:t>
            </w:r>
            <w:proofErr w:type="spellEnd"/>
            <w:r>
              <w:t xml:space="preserve"> to</w:t>
            </w:r>
          </w:p>
        </w:tc>
      </w:tr>
      <w:tr w:rsidR="00132687" w14:paraId="44770D1F" w14:textId="77777777" w:rsidTr="00132687">
        <w:trPr>
          <w:tblCellSpacing w:w="0" w:type="dxa"/>
        </w:trPr>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CB5F27" w14:textId="77777777" w:rsidR="00132687" w:rsidRDefault="00132687">
            <w:pPr>
              <w:pStyle w:val="western"/>
              <w:spacing w:after="0"/>
              <w:jc w:val="center"/>
            </w:pPr>
            <w:r>
              <w:t xml:space="preserve">Tests </w:t>
            </w:r>
            <w:proofErr w:type="gramStart"/>
            <w:r>
              <w:t>d'acceptance:</w:t>
            </w:r>
            <w:proofErr w:type="gramEnd"/>
            <w:r>
              <w:t xml:space="preserve"> </w:t>
            </w:r>
          </w:p>
          <w:tbl>
            <w:tblPr>
              <w:tblW w:w="195" w:type="dxa"/>
              <w:tblCellSpacing w:w="0" w:type="dxa"/>
              <w:tblCellMar>
                <w:top w:w="105" w:type="dxa"/>
                <w:left w:w="105" w:type="dxa"/>
                <w:bottom w:w="105" w:type="dxa"/>
                <w:right w:w="105" w:type="dxa"/>
              </w:tblCellMar>
              <w:tblLook w:val="04A0" w:firstRow="1" w:lastRow="0" w:firstColumn="1" w:lastColumn="0" w:noHBand="0" w:noVBand="1"/>
            </w:tblPr>
            <w:tblGrid>
              <w:gridCol w:w="847"/>
              <w:gridCol w:w="1242"/>
            </w:tblGrid>
            <w:tr w:rsidR="00132687" w14:paraId="2D98486F" w14:textId="77777777">
              <w:trPr>
                <w:tblCellSpacing w:w="0" w:type="dxa"/>
              </w:trPr>
              <w:tc>
                <w:tcPr>
                  <w:tcW w:w="32767" w:type="dxa"/>
                  <w:tcBorders>
                    <w:top w:val="nil"/>
                    <w:left w:val="nil"/>
                    <w:bottom w:val="nil"/>
                    <w:right w:val="nil"/>
                  </w:tcBorders>
                  <w:tcMar>
                    <w:top w:w="0" w:type="dxa"/>
                    <w:left w:w="0" w:type="dxa"/>
                    <w:bottom w:w="0" w:type="dxa"/>
                    <w:right w:w="0" w:type="dxa"/>
                  </w:tcMar>
                  <w:hideMark/>
                </w:tcPr>
                <w:p w14:paraId="090E1D09" w14:textId="77777777" w:rsidR="00132687" w:rsidRDefault="00132687">
                  <w:pPr>
                    <w:pStyle w:val="western"/>
                  </w:pPr>
                  <w:r>
                    <w:lastRenderedPageBreak/>
                    <w:t>Mykola Zhuravel</w:t>
                  </w:r>
                </w:p>
              </w:tc>
              <w:tc>
                <w:tcPr>
                  <w:tcW w:w="32767" w:type="dxa"/>
                  <w:tcBorders>
                    <w:top w:val="nil"/>
                    <w:left w:val="nil"/>
                    <w:bottom w:val="nil"/>
                    <w:right w:val="nil"/>
                  </w:tcBorders>
                  <w:tcMar>
                    <w:top w:w="0" w:type="dxa"/>
                    <w:left w:w="0" w:type="dxa"/>
                    <w:bottom w:w="0" w:type="dxa"/>
                    <w:right w:w="0" w:type="dxa"/>
                  </w:tcMar>
                  <w:hideMark/>
                </w:tcPr>
                <w:p w14:paraId="7D7C88C7" w14:textId="77777777" w:rsidR="00132687" w:rsidRDefault="00132687">
                  <w:pPr>
                    <w:pStyle w:val="western"/>
                  </w:pPr>
                  <w:r>
                    <w:t xml:space="preserve">Quand j'entre dans la classe je vois trois rangées de 4 tables chacune Quand j'entre dans la salle je vois une bibliothèque à ma droite Quand j'entre dans la salle je vois </w:t>
                  </w:r>
                  <w:proofErr w:type="gramStart"/>
                  <w:r>
                    <w:t>deux fenêtres séparés</w:t>
                  </w:r>
                  <w:proofErr w:type="gramEnd"/>
                  <w:r>
                    <w:t xml:space="preserve"> de deux mètres à ma gauche Les chaises à côté des tables Devant les tables se positionne un tableau blanc Sur chaque table se trouvent deux écrans avec un clavier et souris Au fond de la salle, dans le coin à droite se trouve un </w:t>
                  </w:r>
                  <w:r>
                    <w:lastRenderedPageBreak/>
                    <w:t>canapé à quatre places Devant ce canapé se trouvent deux poufs</w:t>
                  </w:r>
                </w:p>
              </w:tc>
            </w:tr>
          </w:tbl>
          <w:p w14:paraId="461F93D4" w14:textId="77777777" w:rsidR="00132687" w:rsidRDefault="00132687">
            <w:pPr>
              <w:pStyle w:val="western"/>
              <w:spacing w:after="0" w:line="240" w:lineRule="auto"/>
            </w:pPr>
          </w:p>
        </w:tc>
      </w:tr>
    </w:tbl>
    <w:p w14:paraId="263F47B0" w14:textId="77777777" w:rsidR="00132687" w:rsidRDefault="00132687" w:rsidP="00132687">
      <w:pPr>
        <w:pStyle w:val="western"/>
        <w:spacing w:after="0" w:line="240" w:lineRule="auto"/>
      </w:pPr>
    </w:p>
    <w:p w14:paraId="64ADF437" w14:textId="77777777" w:rsidR="00132687" w:rsidRDefault="00132687" w:rsidP="00132687">
      <w:pPr>
        <w:pStyle w:val="Titre3"/>
        <w:rPr>
          <w:rFonts w:ascii="Calibri" w:hAnsi="Calibri" w:cs="Calibri"/>
          <w:szCs w:val="24"/>
        </w:rPr>
      </w:pPr>
      <w:r>
        <w:rPr>
          <w:rFonts w:ascii="Calibri" w:hAnsi="Calibri" w:cs="Calibri"/>
          <w:szCs w:val="24"/>
        </w:rPr>
        <w:t>Salle d'imprimante</w:t>
      </w:r>
    </w:p>
    <w:tbl>
      <w:tblPr>
        <w:tblW w:w="3345" w:type="dxa"/>
        <w:tblCellSpacing w:w="0" w:type="dxa"/>
        <w:tblCellMar>
          <w:top w:w="105" w:type="dxa"/>
          <w:left w:w="105" w:type="dxa"/>
          <w:bottom w:w="105" w:type="dxa"/>
          <w:right w:w="105" w:type="dxa"/>
        </w:tblCellMar>
        <w:tblLook w:val="04A0" w:firstRow="1" w:lastRow="0" w:firstColumn="1" w:lastColumn="0" w:noHBand="0" w:noVBand="1"/>
      </w:tblPr>
      <w:tblGrid>
        <w:gridCol w:w="3345"/>
      </w:tblGrid>
      <w:tr w:rsidR="00132687" w14:paraId="1CACCE49" w14:textId="77777777" w:rsidTr="00132687">
        <w:trPr>
          <w:tblCellSpacing w:w="0" w:type="dxa"/>
        </w:trPr>
        <w:tc>
          <w:tcPr>
            <w:tcW w:w="31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7ED48D" w14:textId="77777777" w:rsidR="00132687" w:rsidRDefault="00132687">
            <w:pPr>
              <w:pStyle w:val="western"/>
            </w:pPr>
            <w:r>
              <w:t>En tant qu'élève Je veux une salle d'imprimante Afin de pouvoir imprimer des papiers si j'en ai besoin</w:t>
            </w:r>
          </w:p>
        </w:tc>
      </w:tr>
      <w:tr w:rsidR="00132687" w14:paraId="6DE39717" w14:textId="77777777" w:rsidTr="00132687">
        <w:trPr>
          <w:tblCellSpacing w:w="0" w:type="dxa"/>
        </w:trPr>
        <w:tc>
          <w:tcPr>
            <w:tcW w:w="31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728EAE" w14:textId="77777777" w:rsidR="00132687" w:rsidRDefault="00132687">
            <w:pPr>
              <w:pStyle w:val="western"/>
              <w:spacing w:after="0"/>
              <w:jc w:val="center"/>
            </w:pPr>
            <w:r>
              <w:t xml:space="preserve">Tests </w:t>
            </w:r>
            <w:proofErr w:type="gramStart"/>
            <w:r>
              <w:t>d'acceptance:</w:t>
            </w:r>
            <w:proofErr w:type="gramEnd"/>
            <w:r>
              <w:t xml:space="preserve"> </w:t>
            </w:r>
          </w:p>
          <w:tbl>
            <w:tblPr>
              <w:tblW w:w="195" w:type="dxa"/>
              <w:tblCellSpacing w:w="0" w:type="dxa"/>
              <w:tblCellMar>
                <w:top w:w="105" w:type="dxa"/>
                <w:left w:w="105" w:type="dxa"/>
                <w:bottom w:w="105" w:type="dxa"/>
                <w:right w:w="105" w:type="dxa"/>
              </w:tblCellMar>
              <w:tblLook w:val="04A0" w:firstRow="1" w:lastRow="0" w:firstColumn="1" w:lastColumn="0" w:noHBand="0" w:noVBand="1"/>
            </w:tblPr>
            <w:tblGrid>
              <w:gridCol w:w="455"/>
              <w:gridCol w:w="1253"/>
            </w:tblGrid>
            <w:tr w:rsidR="00132687" w14:paraId="5264CBCC" w14:textId="77777777">
              <w:trPr>
                <w:tblCellSpacing w:w="0" w:type="dxa"/>
              </w:trPr>
              <w:tc>
                <w:tcPr>
                  <w:tcW w:w="32767" w:type="dxa"/>
                  <w:tcBorders>
                    <w:top w:val="nil"/>
                    <w:left w:val="nil"/>
                    <w:bottom w:val="nil"/>
                    <w:right w:val="nil"/>
                  </w:tcBorders>
                  <w:tcMar>
                    <w:top w:w="0" w:type="dxa"/>
                    <w:left w:w="0" w:type="dxa"/>
                    <w:bottom w:w="0" w:type="dxa"/>
                    <w:right w:w="0" w:type="dxa"/>
                  </w:tcMar>
                  <w:hideMark/>
                </w:tcPr>
                <w:p w14:paraId="41D8651E" w14:textId="77777777" w:rsidR="00132687" w:rsidRDefault="00132687">
                  <w:pPr>
                    <w:pStyle w:val="western"/>
                  </w:pPr>
                  <w:r>
                    <w:t>Salle D04</w:t>
                  </w:r>
                </w:p>
              </w:tc>
              <w:tc>
                <w:tcPr>
                  <w:tcW w:w="32767" w:type="dxa"/>
                  <w:tcBorders>
                    <w:top w:val="nil"/>
                    <w:left w:val="nil"/>
                    <w:bottom w:val="nil"/>
                    <w:right w:val="nil"/>
                  </w:tcBorders>
                  <w:tcMar>
                    <w:top w:w="0" w:type="dxa"/>
                    <w:left w:w="0" w:type="dxa"/>
                    <w:bottom w:w="0" w:type="dxa"/>
                    <w:right w:w="0" w:type="dxa"/>
                  </w:tcMar>
                  <w:hideMark/>
                </w:tcPr>
                <w:p w14:paraId="25ABFF10" w14:textId="77777777" w:rsidR="00132687" w:rsidRDefault="00132687">
                  <w:pPr>
                    <w:pStyle w:val="western"/>
                  </w:pPr>
                  <w:r>
                    <w:t xml:space="preserve">- Je veux que l'imprimante ne soit pas à côté de la porte - Je veux 1 fenêtre dans la pièce - Je veux une armoire pour stocker du papier - Je veux des murs gris clair - Je veux une poubelle - Je veux un sol noir - Je veux une porte en bois - Je veux un </w:t>
                  </w:r>
                  <w:r>
                    <w:lastRenderedPageBreak/>
                    <w:t>tapis sous l'imprimante</w:t>
                  </w:r>
                </w:p>
              </w:tc>
            </w:tr>
            <w:tr w:rsidR="00132687" w14:paraId="78F19304" w14:textId="77777777">
              <w:trPr>
                <w:tblCellSpacing w:w="0" w:type="dxa"/>
              </w:trPr>
              <w:tc>
                <w:tcPr>
                  <w:tcW w:w="32767" w:type="dxa"/>
                  <w:tcBorders>
                    <w:top w:val="nil"/>
                    <w:left w:val="nil"/>
                    <w:bottom w:val="nil"/>
                    <w:right w:val="nil"/>
                  </w:tcBorders>
                  <w:tcMar>
                    <w:top w:w="0" w:type="dxa"/>
                    <w:left w:w="0" w:type="dxa"/>
                    <w:bottom w:w="0" w:type="dxa"/>
                    <w:right w:w="0" w:type="dxa"/>
                  </w:tcMar>
                  <w:hideMark/>
                </w:tcPr>
                <w:p w14:paraId="7FEB39C8" w14:textId="77777777" w:rsidR="00132687" w:rsidRDefault="00132687">
                  <w:pPr>
                    <w:pStyle w:val="western"/>
                  </w:pPr>
                  <w:r>
                    <w:lastRenderedPageBreak/>
                    <w:t>Salle D14</w:t>
                  </w:r>
                </w:p>
              </w:tc>
              <w:tc>
                <w:tcPr>
                  <w:tcW w:w="32767" w:type="dxa"/>
                  <w:tcBorders>
                    <w:top w:val="nil"/>
                    <w:left w:val="nil"/>
                    <w:bottom w:val="nil"/>
                    <w:right w:val="nil"/>
                  </w:tcBorders>
                  <w:tcMar>
                    <w:top w:w="0" w:type="dxa"/>
                    <w:left w:w="0" w:type="dxa"/>
                    <w:bottom w:w="0" w:type="dxa"/>
                    <w:right w:w="0" w:type="dxa"/>
                  </w:tcMar>
                  <w:hideMark/>
                </w:tcPr>
                <w:p w14:paraId="7E14A457" w14:textId="77777777" w:rsidR="00132687" w:rsidRDefault="00132687">
                  <w:pPr>
                    <w:pStyle w:val="western"/>
                  </w:pPr>
                  <w:r>
                    <w:t>- Je veux que l'imprimante ne soit pas à côté de la porte - Je veux 1 fenêtre dans la pièce - Je veux une armoire pour stocker du papier - Je veux des murs gris clair - Je veux une poubelle - Je veux un sol noir - Je veux une porte en bois - Je veux un tapis sous l'imprimante</w:t>
                  </w:r>
                </w:p>
              </w:tc>
            </w:tr>
          </w:tbl>
          <w:p w14:paraId="66A1F291" w14:textId="77777777" w:rsidR="00132687" w:rsidRDefault="00132687">
            <w:pPr>
              <w:pStyle w:val="western"/>
              <w:spacing w:after="0" w:line="240" w:lineRule="auto"/>
            </w:pPr>
          </w:p>
        </w:tc>
      </w:tr>
    </w:tbl>
    <w:p w14:paraId="4F283535" w14:textId="77777777" w:rsidR="00132687" w:rsidRDefault="00132687" w:rsidP="00132687">
      <w:pPr>
        <w:pStyle w:val="western"/>
        <w:spacing w:after="0" w:line="240" w:lineRule="auto"/>
      </w:pPr>
    </w:p>
    <w:p w14:paraId="548E02CD" w14:textId="77777777" w:rsidR="00132687" w:rsidRDefault="00132687" w:rsidP="00132687">
      <w:pPr>
        <w:pStyle w:val="Titre3"/>
        <w:rPr>
          <w:rFonts w:ascii="Calibri" w:hAnsi="Calibri" w:cs="Calibri"/>
          <w:szCs w:val="24"/>
        </w:rPr>
      </w:pPr>
      <w:r>
        <w:rPr>
          <w:rFonts w:ascii="Calibri" w:hAnsi="Calibri" w:cs="Calibri"/>
          <w:szCs w:val="24"/>
        </w:rPr>
        <w:t>Salle de classe 2ème étage</w:t>
      </w:r>
    </w:p>
    <w:tbl>
      <w:tblPr>
        <w:tblW w:w="9300" w:type="dxa"/>
        <w:tblCellSpacing w:w="0" w:type="dxa"/>
        <w:tblCellMar>
          <w:top w:w="105" w:type="dxa"/>
          <w:left w:w="105" w:type="dxa"/>
          <w:bottom w:w="105" w:type="dxa"/>
          <w:right w:w="105" w:type="dxa"/>
        </w:tblCellMar>
        <w:tblLook w:val="04A0" w:firstRow="1" w:lastRow="0" w:firstColumn="1" w:lastColumn="0" w:noHBand="0" w:noVBand="1"/>
      </w:tblPr>
      <w:tblGrid>
        <w:gridCol w:w="9300"/>
      </w:tblGrid>
      <w:tr w:rsidR="00132687" w14:paraId="2C167947" w14:textId="77777777" w:rsidTr="00132687">
        <w:trPr>
          <w:tblCellSpacing w:w="0" w:type="dxa"/>
        </w:trPr>
        <w:tc>
          <w:tcPr>
            <w:tcW w:w="9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70E566D" w14:textId="77777777" w:rsidR="00132687" w:rsidRDefault="00132687">
            <w:pPr>
              <w:pStyle w:val="western"/>
            </w:pPr>
            <w:r>
              <w:t xml:space="preserve">As </w:t>
            </w:r>
            <w:proofErr w:type="gramStart"/>
            <w:r>
              <w:t>a</w:t>
            </w:r>
            <w:proofErr w:type="gramEnd"/>
            <w:r>
              <w:t xml:space="preserve"> I </w:t>
            </w:r>
            <w:proofErr w:type="spellStart"/>
            <w:r>
              <w:t>want</w:t>
            </w:r>
            <w:proofErr w:type="spellEnd"/>
            <w:r>
              <w:t xml:space="preserve"> to salle de classe 2ème étage In </w:t>
            </w:r>
            <w:proofErr w:type="spellStart"/>
            <w:r>
              <w:t>order</w:t>
            </w:r>
            <w:proofErr w:type="spellEnd"/>
            <w:r>
              <w:t xml:space="preserve"> to</w:t>
            </w:r>
          </w:p>
        </w:tc>
      </w:tr>
      <w:tr w:rsidR="00132687" w14:paraId="24CACBC1" w14:textId="77777777" w:rsidTr="00132687">
        <w:trPr>
          <w:tblCellSpacing w:w="0" w:type="dxa"/>
        </w:trPr>
        <w:tc>
          <w:tcPr>
            <w:tcW w:w="9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375EEC" w14:textId="77777777" w:rsidR="00132687" w:rsidRDefault="00132687">
            <w:pPr>
              <w:pStyle w:val="western"/>
              <w:spacing w:after="0"/>
              <w:jc w:val="center"/>
            </w:pPr>
            <w:r>
              <w:t xml:space="preserve">Tests </w:t>
            </w:r>
            <w:proofErr w:type="gramStart"/>
            <w:r>
              <w:t>d'acceptance:</w:t>
            </w:r>
            <w:proofErr w:type="gramEnd"/>
            <w:r>
              <w:t xml:space="preserve"> </w:t>
            </w:r>
          </w:p>
          <w:tbl>
            <w:tblPr>
              <w:tblW w:w="8445" w:type="dxa"/>
              <w:tblCellSpacing w:w="0" w:type="dxa"/>
              <w:tblCellMar>
                <w:top w:w="105" w:type="dxa"/>
                <w:left w:w="105" w:type="dxa"/>
                <w:bottom w:w="105" w:type="dxa"/>
                <w:right w:w="105" w:type="dxa"/>
              </w:tblCellMar>
              <w:tblLook w:val="04A0" w:firstRow="1" w:lastRow="0" w:firstColumn="1" w:lastColumn="0" w:noHBand="0" w:noVBand="1"/>
            </w:tblPr>
            <w:tblGrid>
              <w:gridCol w:w="1263"/>
              <w:gridCol w:w="7182"/>
            </w:tblGrid>
            <w:tr w:rsidR="00132687" w14:paraId="21F3834F" w14:textId="77777777">
              <w:trPr>
                <w:tblCellSpacing w:w="0" w:type="dxa"/>
              </w:trPr>
              <w:tc>
                <w:tcPr>
                  <w:tcW w:w="1200" w:type="dxa"/>
                  <w:tcBorders>
                    <w:top w:val="nil"/>
                    <w:left w:val="nil"/>
                    <w:bottom w:val="nil"/>
                    <w:right w:val="nil"/>
                  </w:tcBorders>
                  <w:tcMar>
                    <w:top w:w="0" w:type="dxa"/>
                    <w:left w:w="0" w:type="dxa"/>
                    <w:bottom w:w="0" w:type="dxa"/>
                    <w:right w:w="0" w:type="dxa"/>
                  </w:tcMar>
                  <w:hideMark/>
                </w:tcPr>
                <w:p w14:paraId="68418489" w14:textId="77777777" w:rsidR="00132687" w:rsidRDefault="00132687">
                  <w:pPr>
                    <w:pStyle w:val="western"/>
                  </w:pPr>
                  <w:r>
                    <w:t>Salle D11</w:t>
                  </w:r>
                </w:p>
              </w:tc>
              <w:tc>
                <w:tcPr>
                  <w:tcW w:w="6825" w:type="dxa"/>
                  <w:tcBorders>
                    <w:top w:val="nil"/>
                    <w:left w:val="nil"/>
                    <w:bottom w:val="nil"/>
                    <w:right w:val="nil"/>
                  </w:tcBorders>
                  <w:tcMar>
                    <w:top w:w="0" w:type="dxa"/>
                    <w:left w:w="0" w:type="dxa"/>
                    <w:bottom w:w="0" w:type="dxa"/>
                    <w:right w:w="0" w:type="dxa"/>
                  </w:tcMar>
                  <w:hideMark/>
                </w:tcPr>
                <w:p w14:paraId="34865EE7" w14:textId="77777777" w:rsidR="00132687" w:rsidRDefault="00132687">
                  <w:pPr>
                    <w:pStyle w:val="western"/>
                  </w:pPr>
                  <w:r>
                    <w:t xml:space="preserve">1) 17 postes avec une table chaque 2) 4 colonnes avec des prises </w:t>
                  </w:r>
                  <w:proofErr w:type="spellStart"/>
                  <w:r>
                    <w:t>electriques</w:t>
                  </w:r>
                  <w:proofErr w:type="spellEnd"/>
                  <w:r>
                    <w:t xml:space="preserve"> 3) TV 75 pouces 4) 16 chaises gamer + tables gamer 5) 3 </w:t>
                  </w:r>
                  <w:proofErr w:type="gramStart"/>
                  <w:r>
                    <w:t>écran</w:t>
                  </w:r>
                  <w:proofErr w:type="gramEnd"/>
                  <w:r>
                    <w:t xml:space="preserve"> par poste 6) Deux murs avec deux prises </w:t>
                  </w:r>
                  <w:proofErr w:type="spellStart"/>
                  <w:r>
                    <w:t>electriques</w:t>
                  </w:r>
                  <w:proofErr w:type="spellEnd"/>
                  <w:r>
                    <w:t xml:space="preserve"> 7) Deux grandes </w:t>
                  </w:r>
                  <w:proofErr w:type="spellStart"/>
                  <w:r>
                    <w:t>fenetres</w:t>
                  </w:r>
                  <w:proofErr w:type="spellEnd"/>
                  <w:r>
                    <w:t xml:space="preserve"> 8) Tapis pour toute la salle</w:t>
                  </w:r>
                </w:p>
              </w:tc>
            </w:tr>
            <w:tr w:rsidR="00132687" w14:paraId="65DA48D0" w14:textId="77777777">
              <w:trPr>
                <w:tblCellSpacing w:w="0" w:type="dxa"/>
              </w:trPr>
              <w:tc>
                <w:tcPr>
                  <w:tcW w:w="1200" w:type="dxa"/>
                  <w:tcBorders>
                    <w:top w:val="nil"/>
                    <w:left w:val="nil"/>
                    <w:bottom w:val="nil"/>
                    <w:right w:val="nil"/>
                  </w:tcBorders>
                  <w:tcMar>
                    <w:top w:w="0" w:type="dxa"/>
                    <w:left w:w="0" w:type="dxa"/>
                    <w:bottom w:w="0" w:type="dxa"/>
                    <w:right w:w="0" w:type="dxa"/>
                  </w:tcMar>
                  <w:hideMark/>
                </w:tcPr>
                <w:p w14:paraId="16013ACE" w14:textId="77777777" w:rsidR="00132687" w:rsidRDefault="00132687">
                  <w:pPr>
                    <w:pStyle w:val="western"/>
                  </w:pPr>
                  <w:r>
                    <w:t>Salle D18</w:t>
                  </w:r>
                </w:p>
              </w:tc>
              <w:tc>
                <w:tcPr>
                  <w:tcW w:w="6825" w:type="dxa"/>
                  <w:tcBorders>
                    <w:top w:val="nil"/>
                    <w:left w:val="nil"/>
                    <w:bottom w:val="nil"/>
                    <w:right w:val="nil"/>
                  </w:tcBorders>
                  <w:tcMar>
                    <w:top w:w="0" w:type="dxa"/>
                    <w:left w:w="0" w:type="dxa"/>
                    <w:bottom w:w="0" w:type="dxa"/>
                    <w:right w:w="0" w:type="dxa"/>
                  </w:tcMar>
                  <w:hideMark/>
                </w:tcPr>
                <w:p w14:paraId="4839A0CA" w14:textId="77777777" w:rsidR="00132687" w:rsidRDefault="00132687">
                  <w:pPr>
                    <w:pStyle w:val="western"/>
                  </w:pPr>
                  <w:r>
                    <w:t xml:space="preserve">1) 17 postes avec une table chaque 2) 4 colonnes avec des prises </w:t>
                  </w:r>
                  <w:proofErr w:type="spellStart"/>
                  <w:r>
                    <w:t>electriques</w:t>
                  </w:r>
                  <w:proofErr w:type="spellEnd"/>
                  <w:r>
                    <w:t xml:space="preserve"> 3) TV 75 pouces 4) 16 chaises gamer + tables gamer 5) 3 </w:t>
                  </w:r>
                  <w:proofErr w:type="gramStart"/>
                  <w:r>
                    <w:lastRenderedPageBreak/>
                    <w:t>écran</w:t>
                  </w:r>
                  <w:proofErr w:type="gramEnd"/>
                  <w:r>
                    <w:t xml:space="preserve"> par poste 6) Deux murs avec deux prises </w:t>
                  </w:r>
                  <w:proofErr w:type="spellStart"/>
                  <w:r>
                    <w:t>electriques</w:t>
                  </w:r>
                  <w:proofErr w:type="spellEnd"/>
                  <w:r>
                    <w:t xml:space="preserve"> 7) Deux grandes </w:t>
                  </w:r>
                  <w:proofErr w:type="spellStart"/>
                  <w:r>
                    <w:t>fenetres</w:t>
                  </w:r>
                  <w:proofErr w:type="spellEnd"/>
                  <w:r>
                    <w:t xml:space="preserve"> 8) Tapis pour toute la salle</w:t>
                  </w:r>
                </w:p>
              </w:tc>
            </w:tr>
            <w:tr w:rsidR="00132687" w14:paraId="42F819AC" w14:textId="77777777">
              <w:trPr>
                <w:tblCellSpacing w:w="0" w:type="dxa"/>
              </w:trPr>
              <w:tc>
                <w:tcPr>
                  <w:tcW w:w="1200" w:type="dxa"/>
                  <w:tcBorders>
                    <w:top w:val="nil"/>
                    <w:left w:val="nil"/>
                    <w:bottom w:val="nil"/>
                    <w:right w:val="nil"/>
                  </w:tcBorders>
                  <w:tcMar>
                    <w:top w:w="0" w:type="dxa"/>
                    <w:left w:w="0" w:type="dxa"/>
                    <w:bottom w:w="0" w:type="dxa"/>
                    <w:right w:w="0" w:type="dxa"/>
                  </w:tcMar>
                  <w:hideMark/>
                </w:tcPr>
                <w:p w14:paraId="02282ED4" w14:textId="77777777" w:rsidR="00132687" w:rsidRDefault="00132687">
                  <w:pPr>
                    <w:pStyle w:val="western"/>
                  </w:pPr>
                  <w:r>
                    <w:lastRenderedPageBreak/>
                    <w:t>Salle D13</w:t>
                  </w:r>
                </w:p>
              </w:tc>
              <w:tc>
                <w:tcPr>
                  <w:tcW w:w="6825" w:type="dxa"/>
                  <w:tcBorders>
                    <w:top w:val="nil"/>
                    <w:left w:val="nil"/>
                    <w:bottom w:val="nil"/>
                    <w:right w:val="nil"/>
                  </w:tcBorders>
                  <w:tcMar>
                    <w:top w:w="0" w:type="dxa"/>
                    <w:left w:w="0" w:type="dxa"/>
                    <w:bottom w:w="0" w:type="dxa"/>
                    <w:right w:w="0" w:type="dxa"/>
                  </w:tcMar>
                  <w:hideMark/>
                </w:tcPr>
                <w:p w14:paraId="5A9937A2" w14:textId="77777777" w:rsidR="00132687" w:rsidRDefault="00132687">
                  <w:pPr>
                    <w:pStyle w:val="western"/>
                  </w:pPr>
                  <w:r>
                    <w:t xml:space="preserve">1) 17 postes avec une table chaque 2) 4 colonnes avec des prises </w:t>
                  </w:r>
                  <w:proofErr w:type="spellStart"/>
                  <w:r>
                    <w:t>electriques</w:t>
                  </w:r>
                  <w:proofErr w:type="spellEnd"/>
                  <w:r>
                    <w:t xml:space="preserve"> 3) TV 75 pouces 4) 16 chaises gamer + tables gamer 5) 3 </w:t>
                  </w:r>
                  <w:proofErr w:type="gramStart"/>
                  <w:r>
                    <w:t>écran</w:t>
                  </w:r>
                  <w:proofErr w:type="gramEnd"/>
                  <w:r>
                    <w:t xml:space="preserve"> par poste 6) Trois murs avec deux prises </w:t>
                  </w:r>
                  <w:proofErr w:type="spellStart"/>
                  <w:r>
                    <w:t>electriques</w:t>
                  </w:r>
                  <w:proofErr w:type="spellEnd"/>
                  <w:r>
                    <w:t xml:space="preserve"> 7) Une grandes </w:t>
                  </w:r>
                  <w:proofErr w:type="spellStart"/>
                  <w:r>
                    <w:t>fenetres</w:t>
                  </w:r>
                  <w:proofErr w:type="spellEnd"/>
                  <w:r>
                    <w:t xml:space="preserve"> 8) Tapis pour toute la salle</w:t>
                  </w:r>
                </w:p>
              </w:tc>
            </w:tr>
            <w:tr w:rsidR="00132687" w14:paraId="7EEF9503" w14:textId="77777777">
              <w:trPr>
                <w:trHeight w:val="3495"/>
                <w:tblCellSpacing w:w="0" w:type="dxa"/>
              </w:trPr>
              <w:tc>
                <w:tcPr>
                  <w:tcW w:w="1200" w:type="dxa"/>
                  <w:tcBorders>
                    <w:top w:val="nil"/>
                    <w:left w:val="nil"/>
                    <w:bottom w:val="nil"/>
                    <w:right w:val="nil"/>
                  </w:tcBorders>
                  <w:tcMar>
                    <w:top w:w="0" w:type="dxa"/>
                    <w:left w:w="0" w:type="dxa"/>
                    <w:bottom w:w="0" w:type="dxa"/>
                    <w:right w:w="0" w:type="dxa"/>
                  </w:tcMar>
                  <w:hideMark/>
                </w:tcPr>
                <w:p w14:paraId="42FDA178" w14:textId="77777777" w:rsidR="00132687" w:rsidRDefault="00132687">
                  <w:pPr>
                    <w:pStyle w:val="western"/>
                  </w:pPr>
                  <w:r>
                    <w:t>Salle D16</w:t>
                  </w:r>
                </w:p>
              </w:tc>
              <w:tc>
                <w:tcPr>
                  <w:tcW w:w="6825" w:type="dxa"/>
                  <w:tcBorders>
                    <w:top w:val="nil"/>
                    <w:left w:val="nil"/>
                    <w:bottom w:val="nil"/>
                    <w:right w:val="nil"/>
                  </w:tcBorders>
                  <w:tcMar>
                    <w:top w:w="0" w:type="dxa"/>
                    <w:left w:w="0" w:type="dxa"/>
                    <w:bottom w:w="0" w:type="dxa"/>
                    <w:right w:w="0" w:type="dxa"/>
                  </w:tcMar>
                  <w:hideMark/>
                </w:tcPr>
                <w:p w14:paraId="17284519" w14:textId="77777777" w:rsidR="00132687" w:rsidRDefault="00132687">
                  <w:pPr>
                    <w:pStyle w:val="western"/>
                  </w:pPr>
                  <w:r>
                    <w:t xml:space="preserve">1) 17 postes avec une table chaque 2) 4 colonnes avec des prises </w:t>
                  </w:r>
                  <w:proofErr w:type="spellStart"/>
                  <w:r>
                    <w:t>electriques</w:t>
                  </w:r>
                  <w:proofErr w:type="spellEnd"/>
                  <w:r>
                    <w:t xml:space="preserve"> 3) TV 75 pouces 4) 16 chaises gamer + tables gamer 5) 3 </w:t>
                  </w:r>
                  <w:proofErr w:type="gramStart"/>
                  <w:r>
                    <w:t>écran</w:t>
                  </w:r>
                  <w:proofErr w:type="gramEnd"/>
                  <w:r>
                    <w:t xml:space="preserve"> par poste 6) Trois murs avec deux prises </w:t>
                  </w:r>
                  <w:proofErr w:type="spellStart"/>
                  <w:r>
                    <w:t>electriques</w:t>
                  </w:r>
                  <w:proofErr w:type="spellEnd"/>
                  <w:r>
                    <w:t xml:space="preserve"> 7) Une grandes </w:t>
                  </w:r>
                  <w:proofErr w:type="spellStart"/>
                  <w:r>
                    <w:t>fenetres</w:t>
                  </w:r>
                  <w:proofErr w:type="spellEnd"/>
                  <w:r>
                    <w:t xml:space="preserve"> 8) Tapis pour toute la salle</w:t>
                  </w:r>
                </w:p>
              </w:tc>
            </w:tr>
          </w:tbl>
          <w:p w14:paraId="4834987D" w14:textId="77777777" w:rsidR="00132687" w:rsidRDefault="00132687">
            <w:pPr>
              <w:pStyle w:val="western"/>
              <w:spacing w:after="0" w:line="240" w:lineRule="auto"/>
            </w:pPr>
          </w:p>
        </w:tc>
      </w:tr>
    </w:tbl>
    <w:p w14:paraId="12F76483" w14:textId="77777777" w:rsidR="00132687" w:rsidRDefault="00132687" w:rsidP="00132687">
      <w:pPr>
        <w:pStyle w:val="western"/>
        <w:spacing w:after="0" w:line="240" w:lineRule="auto"/>
      </w:pPr>
    </w:p>
    <w:p w14:paraId="17F8864A" w14:textId="77777777" w:rsidR="00446E95" w:rsidRPr="00A400FD" w:rsidRDefault="00446E95" w:rsidP="00446E95">
      <w:pPr>
        <w:pStyle w:val="Titre1"/>
      </w:pPr>
      <w:r>
        <w:t>Conception</w:t>
      </w:r>
      <w:bookmarkEnd w:id="24"/>
    </w:p>
    <w:p w14:paraId="34448A31" w14:textId="77777777" w:rsidR="00446E95" w:rsidRDefault="00446E95" w:rsidP="008E53F9">
      <w:pPr>
        <w:pStyle w:val="Titre2"/>
      </w:pPr>
      <w:bookmarkStart w:id="25" w:name="_Toc128323769"/>
      <w:r>
        <w:t>Architecture</w:t>
      </w:r>
      <w:bookmarkEnd w:id="25"/>
    </w:p>
    <w:p w14:paraId="44765450"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0A8D6B17" w14:textId="77777777" w:rsidR="00446E95" w:rsidRDefault="00446E95" w:rsidP="008E53F9">
      <w:pPr>
        <w:pStyle w:val="Titre2"/>
      </w:pPr>
      <w:bookmarkStart w:id="26" w:name="_Toc128323770"/>
      <w:r>
        <w:t>Modèles de donnée</w:t>
      </w:r>
      <w:bookmarkEnd w:id="26"/>
    </w:p>
    <w:p w14:paraId="6E5205A7" w14:textId="77777777" w:rsidR="00446E95" w:rsidRDefault="00446E95" w:rsidP="00446E95">
      <w:pPr>
        <w:pStyle w:val="Informations"/>
      </w:pPr>
      <w:r>
        <w:t>Ce chapitre est toujours applicable à un projet de développement. Il n’est que parfois applicable à un projet système ou réseau.</w:t>
      </w:r>
    </w:p>
    <w:p w14:paraId="5BAFCFA0" w14:textId="77777777" w:rsidR="00446E95" w:rsidRDefault="00446E95" w:rsidP="00446E95">
      <w:pPr>
        <w:pStyle w:val="Informations"/>
      </w:pPr>
    </w:p>
    <w:p w14:paraId="02BD25FD" w14:textId="77777777" w:rsidR="00446E95" w:rsidRDefault="00446E95" w:rsidP="00446E95">
      <w:pPr>
        <w:pStyle w:val="Informations"/>
      </w:pPr>
      <w:r>
        <w:t>Le chapitre contient toujours au moins un modèle conceptuel de données (dictionnaire de données)</w:t>
      </w:r>
    </w:p>
    <w:p w14:paraId="2D670DDD" w14:textId="77777777" w:rsidR="00446E95" w:rsidRDefault="00446E95" w:rsidP="00446E95">
      <w:pPr>
        <w:pStyle w:val="Informations"/>
      </w:pPr>
    </w:p>
    <w:p w14:paraId="658B9E8B"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384E2160" w14:textId="77777777" w:rsidR="007F30AE" w:rsidRPr="007F30AE" w:rsidRDefault="005C1848" w:rsidP="008E53F9">
      <w:pPr>
        <w:pStyle w:val="Titre2"/>
      </w:pPr>
      <w:bookmarkStart w:id="27" w:name="_Toc128323771"/>
      <w:bookmarkEnd w:id="22"/>
      <w:bookmarkEnd w:id="23"/>
      <w:r>
        <w:t>Implémentations spécifiques</w:t>
      </w:r>
      <w:bookmarkEnd w:id="27"/>
    </w:p>
    <w:p w14:paraId="2863226A"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7E2BFB5F" w14:textId="77777777" w:rsidR="0037071E" w:rsidRDefault="007F30AE">
      <w:pPr>
        <w:pStyle w:val="Informations"/>
        <w:numPr>
          <w:ilvl w:val="0"/>
          <w:numId w:val="5"/>
        </w:numPr>
      </w:pPr>
      <w:r w:rsidRPr="0037071E">
        <w:t>Autant que possible de manière graphique</w:t>
      </w:r>
      <w:r w:rsidR="007211A1">
        <w:t>, imagée, tableaux, etc.</w:t>
      </w:r>
    </w:p>
    <w:p w14:paraId="7857548F" w14:textId="77777777" w:rsidR="007F30AE" w:rsidRDefault="007F30AE">
      <w:pPr>
        <w:pStyle w:val="Informations"/>
        <w:numPr>
          <w:ilvl w:val="0"/>
          <w:numId w:val="5"/>
        </w:numPr>
      </w:pPr>
      <w:r w:rsidRPr="0037071E">
        <w:t>Tous les cas particuliers devraient y être spécifiés</w:t>
      </w:r>
      <w:r w:rsidR="00B147A7" w:rsidRPr="0037071E">
        <w:t>…</w:t>
      </w:r>
    </w:p>
    <w:p w14:paraId="4953E543" w14:textId="77777777" w:rsidR="005C1848" w:rsidRDefault="005C1848">
      <w:pPr>
        <w:pStyle w:val="Informations"/>
        <w:numPr>
          <w:ilvl w:val="0"/>
          <w:numId w:val="5"/>
        </w:numPr>
      </w:pPr>
      <w:r>
        <w:t>Justifier les choix</w:t>
      </w:r>
    </w:p>
    <w:p w14:paraId="328F2A29" w14:textId="77777777" w:rsidR="007F30AE" w:rsidRPr="007F30AE" w:rsidRDefault="007F30AE" w:rsidP="008E53F9">
      <w:pPr>
        <w:pStyle w:val="Titre1"/>
      </w:pPr>
      <w:bookmarkStart w:id="28" w:name="_Toc532179964"/>
      <w:bookmarkStart w:id="29" w:name="_Toc165969648"/>
      <w:bookmarkStart w:id="30" w:name="_Toc128323772"/>
      <w:r w:rsidRPr="007F30AE">
        <w:t>Réalisation</w:t>
      </w:r>
      <w:bookmarkEnd w:id="28"/>
      <w:bookmarkEnd w:id="29"/>
      <w:bookmarkEnd w:id="30"/>
    </w:p>
    <w:p w14:paraId="3951332C" w14:textId="77777777" w:rsidR="007F30AE" w:rsidRPr="007F30AE" w:rsidRDefault="00116F07" w:rsidP="008E53F9">
      <w:pPr>
        <w:pStyle w:val="Titre2"/>
      </w:pPr>
      <w:bookmarkStart w:id="31" w:name="_Toc128323773"/>
      <w:r>
        <w:t>Installation de l’e</w:t>
      </w:r>
      <w:r w:rsidR="005C1848">
        <w:t>nvironnement de travail</w:t>
      </w:r>
      <w:bookmarkEnd w:id="31"/>
    </w:p>
    <w:p w14:paraId="7B24F560"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53E64E46" w14:textId="77777777" w:rsidR="00920F4E" w:rsidRPr="00920F4E" w:rsidRDefault="00B147A7">
      <w:pPr>
        <w:pStyle w:val="Informations"/>
        <w:numPr>
          <w:ilvl w:val="0"/>
          <w:numId w:val="5"/>
        </w:numPr>
      </w:pPr>
      <w:r w:rsidRPr="00920F4E">
        <w:t>Versions des outils logiciels utilisés (OS, applications, pilotes, librairies, etc.)</w:t>
      </w:r>
    </w:p>
    <w:p w14:paraId="4555AA92"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027D8666" w14:textId="77777777" w:rsidR="00E81328" w:rsidRDefault="00AB1CA6">
      <w:pPr>
        <w:pStyle w:val="Informations"/>
        <w:numPr>
          <w:ilvl w:val="0"/>
          <w:numId w:val="5"/>
        </w:numPr>
      </w:pPr>
      <w:r w:rsidRPr="00920F4E">
        <w:t>Arborescences des documents produits</w:t>
      </w:r>
      <w:r w:rsidR="00552D07" w:rsidRPr="00920F4E">
        <w:t>.</w:t>
      </w:r>
    </w:p>
    <w:p w14:paraId="2499A4FD" w14:textId="77777777" w:rsidR="002B1E09" w:rsidRPr="00920F4E" w:rsidRDefault="002B1E09">
      <w:pPr>
        <w:pStyle w:val="Informations"/>
        <w:numPr>
          <w:ilvl w:val="0"/>
          <w:numId w:val="5"/>
        </w:numPr>
      </w:pPr>
      <w:r>
        <w:t>Comment accéder au code (repository)</w:t>
      </w:r>
    </w:p>
    <w:p w14:paraId="355B3EA7" w14:textId="77777777" w:rsidR="00116F07" w:rsidRDefault="00116F07" w:rsidP="00116F07">
      <w:pPr>
        <w:pStyle w:val="Titre2"/>
      </w:pPr>
      <w:bookmarkStart w:id="32" w:name="_Toc128323774"/>
      <w:r>
        <w:lastRenderedPageBreak/>
        <w:t>Installation</w:t>
      </w:r>
    </w:p>
    <w:p w14:paraId="087F54C1"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17E3198D" w14:textId="77777777" w:rsidR="005C1848" w:rsidRPr="007F30AE" w:rsidRDefault="005C1848" w:rsidP="005C1848">
      <w:pPr>
        <w:pStyle w:val="Titre2"/>
      </w:pPr>
      <w:r>
        <w:t>Planification détaillée</w:t>
      </w:r>
      <w:bookmarkEnd w:id="32"/>
    </w:p>
    <w:p w14:paraId="7E57FADA" w14:textId="77777777" w:rsidR="005C1848" w:rsidRDefault="005C1848" w:rsidP="005C1848">
      <w:pPr>
        <w:pStyle w:val="Informations"/>
      </w:pPr>
      <w:bookmarkStart w:id="33" w:name="_Toc532179961"/>
      <w:r>
        <w:t>Liste des sprints avec les stories qui ont été réalisées dans chacun.</w:t>
      </w:r>
    </w:p>
    <w:p w14:paraId="103F8C16" w14:textId="77777777" w:rsidR="002B1E09" w:rsidRDefault="002B1E09" w:rsidP="005C1848">
      <w:pPr>
        <w:pStyle w:val="Informations"/>
      </w:pPr>
      <w:r>
        <w:t>On doit pouvoir voir si une story a été débutée dans un sprint mais terminée dans un autre.</w:t>
      </w:r>
    </w:p>
    <w:p w14:paraId="70EDEA73" w14:textId="77777777" w:rsidR="00505421" w:rsidRPr="007F30AE" w:rsidRDefault="00F16ADE" w:rsidP="008E53F9">
      <w:pPr>
        <w:pStyle w:val="Titre2"/>
      </w:pPr>
      <w:bookmarkStart w:id="34" w:name="_Toc128323775"/>
      <w:bookmarkEnd w:id="33"/>
      <w:r>
        <w:t>Journal de Bord</w:t>
      </w:r>
      <w:bookmarkEnd w:id="34"/>
    </w:p>
    <w:p w14:paraId="72484266"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59283060" w14:textId="77777777" w:rsidR="00505421" w:rsidRPr="00920F4E" w:rsidRDefault="00505421" w:rsidP="002B1E09">
      <w:pPr>
        <w:pStyle w:val="Informations"/>
      </w:pPr>
      <w:r>
        <w:t>Date, raison, description, etc.</w:t>
      </w:r>
    </w:p>
    <w:p w14:paraId="75D4AD4F" w14:textId="77777777" w:rsidR="007F30AE" w:rsidRPr="007F30AE" w:rsidRDefault="007F30AE" w:rsidP="008E53F9">
      <w:pPr>
        <w:pStyle w:val="Titre1"/>
      </w:pPr>
      <w:bookmarkStart w:id="35" w:name="_Toc532179966"/>
      <w:bookmarkStart w:id="36" w:name="_Toc165969650"/>
      <w:bookmarkStart w:id="37" w:name="_Toc128323776"/>
      <w:r w:rsidRPr="007F30AE">
        <w:t>Tests</w:t>
      </w:r>
      <w:bookmarkEnd w:id="35"/>
      <w:bookmarkEnd w:id="36"/>
      <w:bookmarkEnd w:id="37"/>
    </w:p>
    <w:p w14:paraId="7B09B91D" w14:textId="77777777" w:rsidR="005C1848" w:rsidRDefault="005C1848" w:rsidP="008E53F9">
      <w:pPr>
        <w:pStyle w:val="Titre2"/>
      </w:pPr>
      <w:bookmarkStart w:id="38" w:name="_Toc128323777"/>
      <w:bookmarkStart w:id="39" w:name="_Toc532179968"/>
      <w:bookmarkStart w:id="40" w:name="_Toc165969652"/>
      <w:bookmarkStart w:id="41" w:name="_Ref308525868"/>
      <w:r>
        <w:t>Stratégie de test</w:t>
      </w:r>
      <w:bookmarkEnd w:id="38"/>
    </w:p>
    <w:p w14:paraId="3F0F92D5" w14:textId="77777777" w:rsidR="005C1848" w:rsidRPr="00920F4E" w:rsidRDefault="005C1848" w:rsidP="005C1848">
      <w:pPr>
        <w:pStyle w:val="Informations"/>
      </w:pPr>
      <w:r w:rsidRPr="00920F4E">
        <w:t>Qui, quand, avec quelles données, dans quel ordre, etc.</w:t>
      </w:r>
    </w:p>
    <w:p w14:paraId="5380D49D" w14:textId="77777777" w:rsidR="007F30AE" w:rsidRPr="007F30AE" w:rsidRDefault="007F30AE" w:rsidP="008E53F9">
      <w:pPr>
        <w:pStyle w:val="Titre2"/>
      </w:pPr>
      <w:bookmarkStart w:id="42" w:name="_Toc128323778"/>
      <w:r w:rsidRPr="007F30AE">
        <w:t>Dossier des tests</w:t>
      </w:r>
      <w:bookmarkEnd w:id="39"/>
      <w:bookmarkEnd w:id="40"/>
      <w:bookmarkEnd w:id="41"/>
      <w:bookmarkEnd w:id="42"/>
    </w:p>
    <w:p w14:paraId="10695FB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5895FF9"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7233964A" w14:textId="77777777" w:rsidR="002B1E09" w:rsidRPr="00920F4E" w:rsidRDefault="002B1E09" w:rsidP="002B1E09">
      <w:pPr>
        <w:pStyle w:val="Titre2"/>
      </w:pPr>
      <w:bookmarkStart w:id="43" w:name="_Toc128323779"/>
      <w:r>
        <w:t>Problèmes restants</w:t>
      </w:r>
      <w:bookmarkEnd w:id="43"/>
    </w:p>
    <w:p w14:paraId="401995FC" w14:textId="77777777" w:rsidR="002B1E09" w:rsidRDefault="007F30AE" w:rsidP="002B1E09">
      <w:pPr>
        <w:pStyle w:val="Informations"/>
      </w:pPr>
      <w:r w:rsidRPr="00920F4E">
        <w:t>Liste des bugs répertoriés avec</w:t>
      </w:r>
    </w:p>
    <w:p w14:paraId="309BBD30" w14:textId="77777777" w:rsidR="002B1E09" w:rsidRDefault="002B1E09">
      <w:pPr>
        <w:pStyle w:val="Informations"/>
        <w:numPr>
          <w:ilvl w:val="0"/>
          <w:numId w:val="5"/>
        </w:numPr>
      </w:pPr>
      <w:r>
        <w:t>D</w:t>
      </w:r>
      <w:r w:rsidR="007F30AE" w:rsidRPr="00920F4E">
        <w:t>ate de découverte</w:t>
      </w:r>
    </w:p>
    <w:p w14:paraId="61B5AFB4" w14:textId="77777777" w:rsidR="00920F4E" w:rsidRDefault="002B1E09">
      <w:pPr>
        <w:pStyle w:val="Informations"/>
        <w:numPr>
          <w:ilvl w:val="0"/>
          <w:numId w:val="5"/>
        </w:numPr>
      </w:pPr>
      <w:r>
        <w:t>Impact</w:t>
      </w:r>
    </w:p>
    <w:p w14:paraId="1222815B" w14:textId="77777777" w:rsidR="002B1E09" w:rsidRDefault="002B1E09">
      <w:pPr>
        <w:pStyle w:val="Informations"/>
        <w:numPr>
          <w:ilvl w:val="0"/>
          <w:numId w:val="5"/>
        </w:numPr>
      </w:pPr>
      <w:r>
        <w:t>Comment le contourner</w:t>
      </w:r>
    </w:p>
    <w:p w14:paraId="50C9484A" w14:textId="77777777" w:rsidR="002B1E09" w:rsidRDefault="002B1E09">
      <w:pPr>
        <w:pStyle w:val="Informations"/>
        <w:numPr>
          <w:ilvl w:val="0"/>
          <w:numId w:val="5"/>
        </w:numPr>
      </w:pPr>
      <w:r>
        <w:t>Piste de résolution</w:t>
      </w:r>
    </w:p>
    <w:p w14:paraId="54E71C9E" w14:textId="77777777" w:rsidR="007F30AE" w:rsidRPr="007F30AE" w:rsidRDefault="007F30AE" w:rsidP="008E53F9">
      <w:pPr>
        <w:pStyle w:val="Titre1"/>
      </w:pPr>
      <w:bookmarkStart w:id="44" w:name="_Toc165969653"/>
      <w:bookmarkStart w:id="45" w:name="_Toc128323780"/>
      <w:r w:rsidRPr="007F30AE">
        <w:t>Conclusion</w:t>
      </w:r>
      <w:bookmarkEnd w:id="44"/>
      <w:bookmarkEnd w:id="45"/>
    </w:p>
    <w:p w14:paraId="4141BC27" w14:textId="77777777" w:rsidR="007F30AE" w:rsidRPr="00152A26" w:rsidRDefault="007F30AE" w:rsidP="008E53F9">
      <w:pPr>
        <w:pStyle w:val="Titre2"/>
      </w:pPr>
      <w:bookmarkStart w:id="46" w:name="_Toc165969654"/>
      <w:bookmarkStart w:id="47" w:name="_Toc128323781"/>
      <w:r w:rsidRPr="00152A26">
        <w:t xml:space="preserve">Bilan des </w:t>
      </w:r>
      <w:bookmarkEnd w:id="46"/>
      <w:r w:rsidR="008E53F9">
        <w:t>fonctionnalités demandées</w:t>
      </w:r>
      <w:bookmarkEnd w:id="47"/>
    </w:p>
    <w:p w14:paraId="11DC0D72"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41FC89C2"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103DABED" w14:textId="77777777" w:rsidR="007F30AE" w:rsidRPr="007F30AE" w:rsidRDefault="007F30AE" w:rsidP="008E53F9">
      <w:pPr>
        <w:pStyle w:val="Titre2"/>
      </w:pPr>
      <w:bookmarkStart w:id="48" w:name="_Toc165969655"/>
      <w:bookmarkStart w:id="49" w:name="_Toc128323782"/>
      <w:r w:rsidRPr="007F30AE">
        <w:t>Bilan de la planification</w:t>
      </w:r>
      <w:bookmarkEnd w:id="48"/>
      <w:bookmarkEnd w:id="49"/>
    </w:p>
    <w:p w14:paraId="28F94B69"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7ECECA57" w14:textId="77777777" w:rsidR="007F30AE" w:rsidRPr="007F30AE" w:rsidRDefault="007F30AE" w:rsidP="008E53F9">
      <w:pPr>
        <w:pStyle w:val="Titre2"/>
      </w:pPr>
      <w:bookmarkStart w:id="50" w:name="_Toc165969656"/>
      <w:bookmarkStart w:id="51" w:name="_Toc128323783"/>
      <w:r w:rsidRPr="007F30AE">
        <w:t>Bilan personnel</w:t>
      </w:r>
      <w:bookmarkEnd w:id="50"/>
      <w:bookmarkEnd w:id="51"/>
    </w:p>
    <w:p w14:paraId="5E356B95" w14:textId="77777777" w:rsidR="00920F4E" w:rsidRDefault="007F30AE" w:rsidP="002B1E09">
      <w:pPr>
        <w:pStyle w:val="Informations"/>
      </w:pPr>
      <w:r w:rsidRPr="00920F4E">
        <w:t>Si c’était à refaire</w:t>
      </w:r>
      <w:r w:rsidR="00A3107E" w:rsidRPr="00920F4E">
        <w:t>:</w:t>
      </w:r>
    </w:p>
    <w:p w14:paraId="426D1642"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DFBC7BA"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F2A1E08" w14:textId="77777777" w:rsidR="00A3107E" w:rsidRPr="00920F4E" w:rsidRDefault="00A3107E" w:rsidP="002B1E09">
      <w:pPr>
        <w:pStyle w:val="Informations"/>
      </w:pPr>
      <w:r w:rsidRPr="00920F4E">
        <w:t>Qu’est que ce projet m’a appris ?</w:t>
      </w:r>
    </w:p>
    <w:p w14:paraId="3DCF15AA" w14:textId="77777777" w:rsidR="004206A2" w:rsidRPr="00920F4E" w:rsidRDefault="004206A2" w:rsidP="002B1E09">
      <w:pPr>
        <w:pStyle w:val="Informations"/>
      </w:pPr>
      <w:r w:rsidRPr="00920F4E">
        <w:t>Suite à donner, améliorations souhaitables, …</w:t>
      </w:r>
    </w:p>
    <w:p w14:paraId="4C7EDEDE" w14:textId="77777777" w:rsidR="00A3107E" w:rsidRPr="00920F4E" w:rsidRDefault="00A3107E" w:rsidP="002B1E09">
      <w:pPr>
        <w:pStyle w:val="Informations"/>
      </w:pPr>
      <w:r w:rsidRPr="00920F4E">
        <w:t>Remerciements, signature, etc.</w:t>
      </w:r>
    </w:p>
    <w:p w14:paraId="3A38C8C2" w14:textId="77777777" w:rsidR="007F30AE" w:rsidRPr="007F30AE" w:rsidRDefault="007F30AE" w:rsidP="008E53F9">
      <w:pPr>
        <w:pStyle w:val="Titre1"/>
      </w:pPr>
      <w:bookmarkStart w:id="52" w:name="_Toc532179971"/>
      <w:bookmarkStart w:id="53" w:name="_Toc165969657"/>
      <w:bookmarkStart w:id="54" w:name="_Toc128323784"/>
      <w:r w:rsidRPr="007F30AE">
        <w:t>Divers</w:t>
      </w:r>
      <w:bookmarkEnd w:id="52"/>
      <w:bookmarkEnd w:id="53"/>
      <w:bookmarkEnd w:id="54"/>
    </w:p>
    <w:p w14:paraId="2F7A99B6" w14:textId="77777777" w:rsidR="007F30AE" w:rsidRPr="007F30AE" w:rsidRDefault="007F30AE" w:rsidP="008E53F9">
      <w:pPr>
        <w:pStyle w:val="Titre2"/>
      </w:pPr>
      <w:bookmarkStart w:id="55" w:name="_Toc532179972"/>
      <w:bookmarkStart w:id="56" w:name="_Toc165969658"/>
      <w:bookmarkStart w:id="57" w:name="_Toc128323785"/>
      <w:r w:rsidRPr="007F30AE">
        <w:t>Journal de travail</w:t>
      </w:r>
      <w:bookmarkEnd w:id="55"/>
      <w:bookmarkEnd w:id="56"/>
      <w:bookmarkEnd w:id="57"/>
    </w:p>
    <w:p w14:paraId="0D67AFCA"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5DCF9599" w14:textId="77777777" w:rsidR="007F30AE" w:rsidRPr="007F30AE" w:rsidRDefault="00A3107E" w:rsidP="008E53F9">
      <w:pPr>
        <w:pStyle w:val="Titre2"/>
      </w:pPr>
      <w:bookmarkStart w:id="58" w:name="_Toc128323786"/>
      <w:r>
        <w:t>Bibliographie</w:t>
      </w:r>
      <w:bookmarkEnd w:id="58"/>
    </w:p>
    <w:p w14:paraId="7FAAF7C7"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5CF08E65" w14:textId="77777777" w:rsidR="00903FEF" w:rsidRPr="007F30AE" w:rsidRDefault="00903FEF" w:rsidP="008E53F9">
      <w:pPr>
        <w:pStyle w:val="Titre2"/>
      </w:pPr>
      <w:bookmarkStart w:id="59" w:name="_Toc128323787"/>
      <w:r>
        <w:lastRenderedPageBreak/>
        <w:t>Webographie</w:t>
      </w:r>
      <w:bookmarkEnd w:id="59"/>
    </w:p>
    <w:p w14:paraId="13939156" w14:textId="77777777" w:rsidR="00903FEF" w:rsidRPr="00920F4E" w:rsidRDefault="00903FEF" w:rsidP="002B1E09">
      <w:pPr>
        <w:pStyle w:val="Informations"/>
      </w:pPr>
      <w:r w:rsidRPr="00920F4E">
        <w:t>Références des sites Internet consultés durant le projet.</w:t>
      </w:r>
    </w:p>
    <w:p w14:paraId="1F3B3F26" w14:textId="77777777" w:rsidR="00903FEF" w:rsidRPr="007F30AE" w:rsidRDefault="00903FEF" w:rsidP="008E53F9">
      <w:pPr>
        <w:pStyle w:val="Titre1"/>
      </w:pPr>
      <w:bookmarkStart w:id="60" w:name="_Toc128323788"/>
      <w:r>
        <w:t>Annexes</w:t>
      </w:r>
      <w:bookmarkEnd w:id="60"/>
    </w:p>
    <w:p w14:paraId="3EF26368" w14:textId="77777777" w:rsidR="00903FEF" w:rsidRPr="00920F4E" w:rsidRDefault="00B64C66" w:rsidP="002B1E09">
      <w:pPr>
        <w:pStyle w:val="Informations"/>
      </w:pPr>
      <w:r w:rsidRPr="00920F4E">
        <w:t>Listing du code source (partiel ou, plus rarement complet)</w:t>
      </w:r>
    </w:p>
    <w:p w14:paraId="73DC5502"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6B631D3"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6A24E7B"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21806" w14:textId="77777777" w:rsidR="009E3DB0" w:rsidRDefault="009E3DB0">
      <w:r>
        <w:separator/>
      </w:r>
    </w:p>
  </w:endnote>
  <w:endnote w:type="continuationSeparator" w:id="0">
    <w:p w14:paraId="58DEC3DF" w14:textId="77777777" w:rsidR="009E3DB0" w:rsidRDefault="009E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FF44"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23F0AAE8" w14:textId="77777777" w:rsidTr="00E52B61">
      <w:trPr>
        <w:trHeight w:hRule="exact" w:val="227"/>
        <w:jc w:val="center"/>
      </w:trPr>
      <w:tc>
        <w:tcPr>
          <w:tcW w:w="3510" w:type="dxa"/>
          <w:vAlign w:val="center"/>
        </w:tcPr>
        <w:p w14:paraId="55F025F7" w14:textId="0211EF96" w:rsidR="00AA4393" w:rsidRDefault="00AA4393" w:rsidP="00742484">
          <w:pPr>
            <w:pStyle w:val="-Pieddepage"/>
          </w:pPr>
          <w:r w:rsidRPr="00742484">
            <w:t>Auteur</w:t>
          </w:r>
          <w:r w:rsidRPr="00000197">
            <w:rPr>
              <w:rFonts w:cs="Arial"/>
              <w:szCs w:val="16"/>
            </w:rPr>
            <w:t> :</w:t>
          </w:r>
          <w:fldSimple w:instr=" AUTHOR   \* MERGEFORMAT ">
            <w:r w:rsidR="00132687" w:rsidRPr="00132687">
              <w:rPr>
                <w:rFonts w:cs="Arial"/>
                <w:noProof/>
                <w:szCs w:val="16"/>
              </w:rPr>
              <w:t>Mykola Zhuravel</w:t>
            </w:r>
          </w:fldSimple>
        </w:p>
        <w:p w14:paraId="78ED56F5" w14:textId="77777777" w:rsidR="00AA4393" w:rsidRPr="00000197" w:rsidRDefault="00AA4393" w:rsidP="002D7D46">
          <w:pPr>
            <w:pStyle w:val="-Pieddepage"/>
            <w:rPr>
              <w:rFonts w:cs="Arial"/>
              <w:szCs w:val="16"/>
            </w:rPr>
          </w:pPr>
        </w:p>
      </w:tc>
      <w:tc>
        <w:tcPr>
          <w:tcW w:w="2680" w:type="dxa"/>
          <w:vAlign w:val="center"/>
        </w:tcPr>
        <w:p w14:paraId="442DFA3A" w14:textId="77777777" w:rsidR="00AA4393" w:rsidRPr="00000197" w:rsidRDefault="00AA4393" w:rsidP="00955930">
          <w:pPr>
            <w:pStyle w:val="-Pieddepage"/>
            <w:jc w:val="center"/>
            <w:rPr>
              <w:rFonts w:cs="Arial"/>
              <w:szCs w:val="16"/>
            </w:rPr>
          </w:pPr>
        </w:p>
      </w:tc>
      <w:tc>
        <w:tcPr>
          <w:tcW w:w="3096" w:type="dxa"/>
          <w:vAlign w:val="center"/>
        </w:tcPr>
        <w:p w14:paraId="32E55B69" w14:textId="3D567A05"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132687">
            <w:rPr>
              <w:rFonts w:cs="Arial"/>
              <w:noProof/>
              <w:szCs w:val="16"/>
            </w:rPr>
            <w:t>26.03.2024</w:t>
          </w:r>
          <w:r w:rsidR="00A65F0B">
            <w:rPr>
              <w:rFonts w:cs="Arial"/>
              <w:szCs w:val="16"/>
            </w:rPr>
            <w:fldChar w:fldCharType="end"/>
          </w:r>
        </w:p>
      </w:tc>
    </w:tr>
    <w:tr w:rsidR="00AA4393" w:rsidRPr="00000197" w14:paraId="134EDA96" w14:textId="77777777" w:rsidTr="00E52B61">
      <w:trPr>
        <w:jc w:val="center"/>
      </w:trPr>
      <w:tc>
        <w:tcPr>
          <w:tcW w:w="3510" w:type="dxa"/>
          <w:vAlign w:val="center"/>
        </w:tcPr>
        <w:p w14:paraId="62D93F00" w14:textId="7B1A99D2"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4352D019"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B06148A" w14:textId="4745551F"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132687">
            <w:rPr>
              <w:rFonts w:cs="Arial"/>
              <w:noProof/>
              <w:szCs w:val="16"/>
            </w:rPr>
            <w:t>26.03.2024 16:06</w:t>
          </w:r>
          <w:r w:rsidR="00A65F0B">
            <w:rPr>
              <w:rFonts w:cs="Arial"/>
              <w:szCs w:val="16"/>
            </w:rPr>
            <w:fldChar w:fldCharType="end"/>
          </w:r>
        </w:p>
      </w:tc>
    </w:tr>
    <w:tr w:rsidR="00AA4393" w:rsidRPr="00000197" w14:paraId="136DD702" w14:textId="77777777" w:rsidTr="00E52B61">
      <w:trPr>
        <w:jc w:val="center"/>
      </w:trPr>
      <w:tc>
        <w:tcPr>
          <w:tcW w:w="3510" w:type="dxa"/>
          <w:vAlign w:val="center"/>
        </w:tcPr>
        <w:p w14:paraId="532467E9" w14:textId="78E04E26"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132687" w:rsidRPr="0013268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132687">
            <w:rPr>
              <w:rFonts w:cs="Arial"/>
              <w:noProof/>
              <w:szCs w:val="16"/>
            </w:rPr>
            <w:t>26.03.2024 16:06</w:t>
          </w:r>
          <w:r w:rsidR="00A65F0B">
            <w:rPr>
              <w:rFonts w:cs="Arial"/>
              <w:szCs w:val="16"/>
            </w:rPr>
            <w:fldChar w:fldCharType="end"/>
          </w:r>
        </w:p>
      </w:tc>
      <w:tc>
        <w:tcPr>
          <w:tcW w:w="5776" w:type="dxa"/>
          <w:gridSpan w:val="2"/>
          <w:vAlign w:val="center"/>
        </w:tcPr>
        <w:p w14:paraId="36B3310F" w14:textId="670EB37A" w:rsidR="00AA4393" w:rsidRPr="00000197" w:rsidRDefault="00000000" w:rsidP="00955930">
          <w:pPr>
            <w:pStyle w:val="-Pieddepage"/>
            <w:jc w:val="right"/>
            <w:rPr>
              <w:rFonts w:cs="Arial"/>
              <w:szCs w:val="16"/>
            </w:rPr>
          </w:pPr>
          <w:fldSimple w:instr=" FILENAME  \* FirstCap  \* MERGEFORMAT ">
            <w:r w:rsidR="00132687" w:rsidRPr="00132687">
              <w:rPr>
                <w:rFonts w:cs="Arial"/>
                <w:noProof/>
                <w:szCs w:val="16"/>
              </w:rPr>
              <w:t>Document1</w:t>
            </w:r>
          </w:fldSimple>
        </w:p>
      </w:tc>
    </w:tr>
  </w:tbl>
  <w:p w14:paraId="77DE10EF"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987E"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62C5F" w14:textId="77777777" w:rsidR="009E3DB0" w:rsidRDefault="009E3DB0">
      <w:r>
        <w:separator/>
      </w:r>
    </w:p>
  </w:footnote>
  <w:footnote w:type="continuationSeparator" w:id="0">
    <w:p w14:paraId="64DBB954" w14:textId="77777777" w:rsidR="009E3DB0" w:rsidRDefault="009E3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D1AC"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5EE07415" w14:textId="77777777">
      <w:trPr>
        <w:trHeight w:val="536"/>
        <w:jc w:val="center"/>
      </w:trPr>
      <w:tc>
        <w:tcPr>
          <w:tcW w:w="2445" w:type="dxa"/>
          <w:vAlign w:val="center"/>
        </w:tcPr>
        <w:p w14:paraId="4597E486" w14:textId="77777777" w:rsidR="00AA4393" w:rsidRDefault="00AA4393" w:rsidP="00E12AE5">
          <w:pPr>
            <w:pStyle w:val="ETML"/>
          </w:pPr>
          <w:r w:rsidRPr="00B4738A">
            <w:t>ETML</w:t>
          </w:r>
        </w:p>
      </w:tc>
      <w:tc>
        <w:tcPr>
          <w:tcW w:w="4560" w:type="dxa"/>
          <w:vAlign w:val="center"/>
        </w:tcPr>
        <w:p w14:paraId="6F26C43E" w14:textId="77777777" w:rsidR="00AA4393" w:rsidRPr="00B4738A" w:rsidRDefault="00AA4393" w:rsidP="00B4738A"/>
      </w:tc>
      <w:tc>
        <w:tcPr>
          <w:tcW w:w="2283" w:type="dxa"/>
          <w:vAlign w:val="center"/>
        </w:tcPr>
        <w:p w14:paraId="3D436E04" w14:textId="77777777" w:rsidR="00AA4393" w:rsidRDefault="00AA4393" w:rsidP="001D72BA">
          <w:pPr>
            <w:pStyle w:val="En-tte"/>
            <w:jc w:val="right"/>
          </w:pPr>
          <w:r>
            <w:rPr>
              <w:noProof/>
            </w:rPr>
            <w:drawing>
              <wp:inline distT="0" distB="0" distL="0" distR="0" wp14:anchorId="44902D1D" wp14:editId="6A1F85F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3D2214B"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A1C2"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3"/>
  </w:num>
  <w:num w:numId="3" w16cid:durableId="722951399">
    <w:abstractNumId w:val="2"/>
  </w:num>
  <w:num w:numId="4" w16cid:durableId="231742127">
    <w:abstractNumId w:val="4"/>
  </w:num>
  <w:num w:numId="5" w16cid:durableId="571349081">
    <w:abstractNumId w:val="5"/>
  </w:num>
  <w:num w:numId="6" w16cid:durableId="4599578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32687"/>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3268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E3DB0"/>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1131F"/>
  <w15:docId w15:val="{02E4E06D-B5F1-4740-A485-B282C11E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western">
    <w:name w:val="western"/>
    <w:basedOn w:val="Normal"/>
    <w:rsid w:val="00132687"/>
    <w:pPr>
      <w:spacing w:before="100" w:beforeAutospacing="1" w:after="142" w:line="276" w:lineRule="auto"/>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45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kzhuravel\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Template>
  <TotalTime>3</TotalTime>
  <Pages>10</Pages>
  <Words>1915</Words>
  <Characters>10533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12424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Mykola Zhuravel</dc:creator>
  <cp:lastModifiedBy>Mykola Zhuravel</cp:lastModifiedBy>
  <cp:revision>1</cp:revision>
  <cp:lastPrinted>2024-03-26T15:06:00Z</cp:lastPrinted>
  <dcterms:created xsi:type="dcterms:W3CDTF">2024-03-26T15:05:00Z</dcterms:created>
  <dcterms:modified xsi:type="dcterms:W3CDTF">2024-03-26T15:08:00Z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