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6B55" w14:textId="37FAF29B" w:rsidR="007F30AE" w:rsidRPr="000E7483" w:rsidRDefault="00C705D3" w:rsidP="000E7483">
      <w:pPr>
        <w:pStyle w:val="Titre"/>
      </w:pPr>
      <w:r>
        <w:t>Rapport projet</w:t>
      </w:r>
    </w:p>
    <w:p w14:paraId="67CA6408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4BA9B4ED" wp14:editId="488EC5D5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6C8409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10123426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25675858" w14:textId="77777777" w:rsidR="007F30AE" w:rsidRPr="000E7483" w:rsidRDefault="007F30AE" w:rsidP="000E7483">
      <w:pPr>
        <w:jc w:val="center"/>
      </w:pPr>
      <w:r w:rsidRPr="000E7483">
        <w:t>Lieu</w:t>
      </w:r>
    </w:p>
    <w:p w14:paraId="08B4E6D6" w14:textId="77777777" w:rsidR="007F30AE" w:rsidRPr="000E7483" w:rsidRDefault="007F30AE" w:rsidP="000E7483">
      <w:pPr>
        <w:jc w:val="center"/>
      </w:pPr>
      <w:r w:rsidRPr="000E7483">
        <w:t>Durée</w:t>
      </w:r>
    </w:p>
    <w:p w14:paraId="1F08626E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1FB4E2C4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796C33A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70634DB" w14:textId="34E5E67D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4268F66" w14:textId="1CA87EC4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6580DB9" w14:textId="215DA68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B1371F5" w14:textId="74D49A13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407B898" w14:textId="5F3A8CE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7416AFA" w14:textId="7D06815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3B19E6E" w14:textId="36F99FE2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017E936" w14:textId="7F9D4241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05A6AD9" w14:textId="5BCF68C2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7C1E373" w14:textId="032414C3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43F6103" w14:textId="3751122A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E796657" w14:textId="7C3848FF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257DE90" w14:textId="63B6F4C4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00214AD" w14:textId="28178FF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4AE00CEF" w14:textId="10A26ED9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05D0FBC" w14:textId="3BC2B353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5D3149C8" w14:textId="67BD1A4B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14:paraId="46E8571F" w14:textId="7ECB814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14:paraId="5A631574" w14:textId="1891ED6C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14:paraId="263AF123" w14:textId="187EDE20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3E419811" w14:textId="155453BE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7573A189" w14:textId="05DF273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7008EB0B" w14:textId="1C1D3F30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212E02F4" w14:textId="107ED06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7D340B27" w14:textId="603C5EE9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509CC011" w14:textId="5899437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28813168" w14:textId="42C5EA6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7F512577" w14:textId="60785ED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67173965" w14:textId="01673770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0101B894" w14:textId="28B17C25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3A12B3EC" w14:textId="280752BB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14:paraId="7A8D3A60" w14:textId="0C363050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12</w:t>
        </w:r>
        <w:r w:rsidR="00116F07">
          <w:rPr>
            <w:noProof/>
            <w:webHidden/>
          </w:rPr>
          <w:fldChar w:fldCharType="end"/>
        </w:r>
      </w:hyperlink>
    </w:p>
    <w:p w14:paraId="170571C9" w14:textId="075D06FA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12</w:t>
        </w:r>
        <w:r w:rsidR="00116F07">
          <w:rPr>
            <w:noProof/>
            <w:webHidden/>
          </w:rPr>
          <w:fldChar w:fldCharType="end"/>
        </w:r>
      </w:hyperlink>
    </w:p>
    <w:p w14:paraId="46EAD7B4" w14:textId="601BD53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12</w:t>
        </w:r>
        <w:r w:rsidR="00116F07">
          <w:rPr>
            <w:noProof/>
            <w:webHidden/>
          </w:rPr>
          <w:fldChar w:fldCharType="end"/>
        </w:r>
      </w:hyperlink>
    </w:p>
    <w:p w14:paraId="3A61EA42" w14:textId="11A59AC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12</w:t>
        </w:r>
        <w:r w:rsidR="00116F07">
          <w:rPr>
            <w:noProof/>
            <w:webHidden/>
          </w:rPr>
          <w:fldChar w:fldCharType="end"/>
        </w:r>
      </w:hyperlink>
    </w:p>
    <w:p w14:paraId="5964C5F5" w14:textId="72C71FF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12</w:t>
        </w:r>
        <w:r w:rsidR="00116F07">
          <w:rPr>
            <w:noProof/>
            <w:webHidden/>
          </w:rPr>
          <w:fldChar w:fldCharType="end"/>
        </w:r>
      </w:hyperlink>
    </w:p>
    <w:p w14:paraId="0A0B3BFF" w14:textId="200F836A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0F13D1">
          <w:rPr>
            <w:noProof/>
            <w:webHidden/>
          </w:rPr>
          <w:t>12</w:t>
        </w:r>
        <w:r w:rsidR="00116F07">
          <w:rPr>
            <w:noProof/>
            <w:webHidden/>
          </w:rPr>
          <w:fldChar w:fldCharType="end"/>
        </w:r>
      </w:hyperlink>
    </w:p>
    <w:p w14:paraId="6C096001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EB4F34F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3EE6FBBC" w14:textId="77777777" w:rsidR="008E53F9" w:rsidRPr="008E53F9" w:rsidRDefault="008E53F9" w:rsidP="008E53F9">
      <w:pPr>
        <w:pStyle w:val="Corpsdetexte"/>
      </w:pPr>
    </w:p>
    <w:p w14:paraId="3E543390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3F4AF41A" w14:textId="77777777" w:rsidR="0015167D" w:rsidRPr="0015167D" w:rsidRDefault="0015167D" w:rsidP="0015167D">
      <w:pPr>
        <w:pStyle w:val="Retraitcorpsdetexte"/>
      </w:pPr>
    </w:p>
    <w:p w14:paraId="39836CA7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01EC0908" w14:textId="77777777" w:rsidR="0076036D" w:rsidRDefault="0076036D" w:rsidP="0015167D">
      <w:pPr>
        <w:pStyle w:val="Informations"/>
      </w:pPr>
    </w:p>
    <w:p w14:paraId="57231A86" w14:textId="77777777" w:rsidR="0076036D" w:rsidRDefault="0076036D" w:rsidP="0015167D">
      <w:pPr>
        <w:pStyle w:val="Informations"/>
      </w:pPr>
      <w:r>
        <w:t xml:space="preserve">Exemple :  </w:t>
      </w:r>
    </w:p>
    <w:p w14:paraId="78BD5D5F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13B3FC6D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7AE79F43" w14:textId="77777777" w:rsidR="0015167D" w:rsidRPr="00F664DF" w:rsidRDefault="0015167D" w:rsidP="0015167D">
      <w:pPr>
        <w:pStyle w:val="Retraitcorpsdetexte"/>
      </w:pPr>
    </w:p>
    <w:p w14:paraId="22D5B9FD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7C4CE112" w14:textId="77777777" w:rsidR="0015167D" w:rsidRPr="0015167D" w:rsidRDefault="0015167D" w:rsidP="0015167D">
      <w:pPr>
        <w:pStyle w:val="Retraitcorpsdetexte"/>
      </w:pPr>
    </w:p>
    <w:p w14:paraId="2C63584A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7A3EE652" w14:textId="77777777" w:rsidR="0015167D" w:rsidRPr="00F664DF" w:rsidRDefault="0015167D" w:rsidP="0015167D">
      <w:pPr>
        <w:pStyle w:val="Retraitcorpsdetexte"/>
      </w:pPr>
    </w:p>
    <w:p w14:paraId="5A16D704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39439EC7" w14:textId="77777777" w:rsidR="0015167D" w:rsidRPr="0015167D" w:rsidRDefault="0015167D" w:rsidP="0015167D">
      <w:pPr>
        <w:pStyle w:val="Retraitcorpsdetexte"/>
      </w:pPr>
    </w:p>
    <w:p w14:paraId="722F0877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1164A4B6" w14:textId="77777777" w:rsidR="00F664DF" w:rsidRPr="00F664DF" w:rsidRDefault="00F664DF" w:rsidP="00F664DF">
      <w:pPr>
        <w:pStyle w:val="Retraitcorpsdetexte"/>
      </w:pPr>
    </w:p>
    <w:p w14:paraId="5D0F87BF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37D79BFB" w14:textId="77777777" w:rsidR="0015167D" w:rsidRPr="0015167D" w:rsidRDefault="0015167D" w:rsidP="0015167D">
      <w:pPr>
        <w:pStyle w:val="Retraitcorpsdetexte"/>
      </w:pPr>
    </w:p>
    <w:p w14:paraId="6587ADB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21214FC1" w14:textId="77777777" w:rsidR="0015167D" w:rsidRPr="00F664DF" w:rsidRDefault="0015167D" w:rsidP="0015167D">
      <w:pPr>
        <w:pStyle w:val="Retraitcorpsdetexte"/>
      </w:pPr>
    </w:p>
    <w:p w14:paraId="15FD7103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36E54806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1508D00B" w14:textId="77777777" w:rsidR="00920F4E" w:rsidRDefault="00920F4E" w:rsidP="00920F4E">
      <w:pPr>
        <w:pStyle w:val="Retraitcorpsdetexte3"/>
      </w:pPr>
    </w:p>
    <w:p w14:paraId="0E2202E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49D50CCA" w14:textId="77777777" w:rsidR="0015167D" w:rsidRPr="00920F4E" w:rsidRDefault="0015167D" w:rsidP="00920F4E">
      <w:pPr>
        <w:pStyle w:val="Retraitcorpsdetexte3"/>
      </w:pPr>
    </w:p>
    <w:p w14:paraId="0D586AD1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140687B4" w14:textId="77777777" w:rsidR="00F664DF" w:rsidRDefault="00F664DF" w:rsidP="00F664DF">
      <w:pPr>
        <w:pStyle w:val="Retraitcorpsdetexte3"/>
      </w:pPr>
    </w:p>
    <w:p w14:paraId="5990CB92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22DE8F4F" w14:textId="77777777" w:rsidR="0015167D" w:rsidRPr="00F664DF" w:rsidRDefault="0015167D" w:rsidP="00F664DF">
      <w:pPr>
        <w:pStyle w:val="Retraitcorpsdetexte3"/>
      </w:pPr>
    </w:p>
    <w:p w14:paraId="4F2C996C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7D06A843" w14:textId="77777777" w:rsidR="00F664DF" w:rsidRDefault="00F664DF" w:rsidP="00F664DF">
      <w:pPr>
        <w:pStyle w:val="Retraitcorpsdetexte3"/>
      </w:pPr>
    </w:p>
    <w:p w14:paraId="0371FEFD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474FF212" w14:textId="77777777" w:rsidR="0015167D" w:rsidRPr="00F664DF" w:rsidRDefault="0015167D" w:rsidP="00F664DF">
      <w:pPr>
        <w:pStyle w:val="Retraitcorpsdetexte3"/>
      </w:pPr>
    </w:p>
    <w:p w14:paraId="6106854A" w14:textId="77777777"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14:paraId="52343F2C" w14:textId="77777777" w:rsidR="00F664DF" w:rsidRDefault="00F664DF" w:rsidP="00F664DF">
      <w:pPr>
        <w:pStyle w:val="Retraitcorpsdetexte3"/>
      </w:pPr>
    </w:p>
    <w:p w14:paraId="39686C47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60EABD8" w14:textId="77777777" w:rsidR="0015167D" w:rsidRPr="00F664DF" w:rsidRDefault="0015167D" w:rsidP="00F664DF">
      <w:pPr>
        <w:pStyle w:val="Retraitcorpsdetexte3"/>
      </w:pPr>
    </w:p>
    <w:p w14:paraId="2BE36552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4DB2CB56" w14:textId="77777777" w:rsidR="00F664DF" w:rsidRDefault="00F664DF" w:rsidP="00F664DF">
      <w:pPr>
        <w:pStyle w:val="Retraitcorpsdetexte3"/>
      </w:pPr>
    </w:p>
    <w:p w14:paraId="5F2F8632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3D3C11D8" w14:textId="77777777" w:rsidR="0015167D" w:rsidRPr="00F664DF" w:rsidRDefault="0015167D" w:rsidP="00F664DF">
      <w:pPr>
        <w:pStyle w:val="Retraitcorpsdetexte3"/>
      </w:pPr>
    </w:p>
    <w:p w14:paraId="4485519A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49985B62" w14:textId="77777777" w:rsidR="00F664DF" w:rsidRDefault="00F664DF" w:rsidP="00F664DF">
      <w:pPr>
        <w:pStyle w:val="Retraitcorpsdetexte3"/>
      </w:pPr>
    </w:p>
    <w:p w14:paraId="74F6A1A7" w14:textId="77777777"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14:paraId="34A488D1" w14:textId="77777777" w:rsidR="0015167D" w:rsidRPr="00F664DF" w:rsidRDefault="0015167D" w:rsidP="00F664DF">
      <w:pPr>
        <w:pStyle w:val="Retraitcorpsdetexte3"/>
      </w:pPr>
    </w:p>
    <w:p w14:paraId="27218B3A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4CE6E69E" w14:textId="77777777" w:rsidR="00F664DF" w:rsidRDefault="00F664DF" w:rsidP="00F664DF">
      <w:pPr>
        <w:pStyle w:val="Retraitcorpsdetexte3"/>
      </w:pPr>
    </w:p>
    <w:p w14:paraId="512A1E3A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57D68750" w14:textId="77777777" w:rsidR="0015167D" w:rsidRPr="00F664DF" w:rsidRDefault="0015167D" w:rsidP="00F664DF">
      <w:pPr>
        <w:pStyle w:val="Retraitcorpsdetexte3"/>
      </w:pPr>
    </w:p>
    <w:p w14:paraId="5C11E5A6" w14:textId="77777777"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35A3E620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6BC024C7" w14:textId="77777777" w:rsidR="00A400FD" w:rsidRDefault="00A400FD" w:rsidP="00F16ADE">
      <w:pPr>
        <w:pStyle w:val="Informations"/>
      </w:pPr>
    </w:p>
    <w:p w14:paraId="454FC740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209BBDE4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11D08CED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08BB2350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0E4664EB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3D9A4F55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63E2400D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79C01A32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59B9EA72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4C640209" w14:textId="77777777"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33AEFF51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5B859D6B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2FF4E74A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6159DE6B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4FB69539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2A878A31" w14:textId="77777777" w:rsidR="00F16ADE" w:rsidRDefault="00F16ADE" w:rsidP="0076036D">
      <w:pPr>
        <w:pStyle w:val="Informations"/>
      </w:pPr>
    </w:p>
    <w:p w14:paraId="2CCD5584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5C566904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7A07A3E7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1227D2E0" w14:textId="77777777" w:rsidR="00F16ADE" w:rsidRDefault="00F16ADE" w:rsidP="00F16ADE">
      <w:pPr>
        <w:pStyle w:val="Informations"/>
      </w:pPr>
    </w:p>
    <w:p w14:paraId="1CD19BE4" w14:textId="77777777" w:rsid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End w:id="21"/>
    </w:p>
    <w:p w14:paraId="61755255" w14:textId="77777777" w:rsidR="00740058" w:rsidRDefault="00740058" w:rsidP="00740058">
      <w:pPr>
        <w:pStyle w:val="Corpsdetexte"/>
      </w:pPr>
    </w:p>
    <w:p w14:paraId="0B4B6475" w14:textId="488975E5" w:rsidR="00740058" w:rsidRDefault="00740058" w:rsidP="00740058">
      <w:pPr>
        <w:pStyle w:val="Titre3"/>
      </w:pPr>
      <w:r>
        <w:t>Toilettes D02</w:t>
      </w:r>
      <w:r w:rsidR="006D0627">
        <w:t xml:space="preserve"> Alexandre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7"/>
      </w:tblGrid>
      <w:tr w:rsidR="00740058" w14:paraId="13E72E04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88EF" w14:textId="77777777" w:rsidR="00740058" w:rsidRDefault="00740058">
            <w:r>
              <w:t xml:space="preserve">En tant </w:t>
            </w:r>
            <w:proofErr w:type="gramStart"/>
            <w:r>
              <w:t>qu'élèves Je</w:t>
            </w:r>
            <w:proofErr w:type="gramEnd"/>
            <w:r>
              <w:t xml:space="preserve"> veux des toilettes Pour pouvoir faire mes besoins</w:t>
            </w:r>
          </w:p>
        </w:tc>
      </w:tr>
      <w:tr w:rsidR="00740058" w14:paraId="63522CC5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063A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69"/>
              <w:gridCol w:w="6018"/>
            </w:tblGrid>
            <w:tr w:rsidR="00740058" w14:paraId="6610032B" w14:textId="77777777">
              <w:tc>
                <w:tcPr>
                  <w:tcW w:w="0" w:type="auto"/>
                  <w:hideMark/>
                </w:tcPr>
                <w:p w14:paraId="0844B072" w14:textId="77777777" w:rsidR="00740058" w:rsidRDefault="00740058">
                  <w:r>
                    <w:t>Toilette</w:t>
                  </w:r>
                </w:p>
              </w:tc>
              <w:tc>
                <w:tcPr>
                  <w:tcW w:w="0" w:type="auto"/>
                  <w:hideMark/>
                </w:tcPr>
                <w:p w14:paraId="4E31C2EE" w14:textId="77777777" w:rsidR="00740058" w:rsidRDefault="00740058">
                  <w:r>
                    <w:t xml:space="preserve">- Il y a 3 petites pièces différente avec des toilettes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l'intérieur</w:t>
                  </w:r>
                </w:p>
              </w:tc>
            </w:tr>
            <w:tr w:rsidR="00740058" w14:paraId="5F00B848" w14:textId="77777777">
              <w:tc>
                <w:tcPr>
                  <w:tcW w:w="0" w:type="auto"/>
                  <w:hideMark/>
                </w:tcPr>
                <w:p w14:paraId="0F56793E" w14:textId="77777777" w:rsidR="00740058" w:rsidRDefault="00740058">
                  <w:r>
                    <w:t>Lavabo</w:t>
                  </w:r>
                </w:p>
              </w:tc>
              <w:tc>
                <w:tcPr>
                  <w:tcW w:w="0" w:type="auto"/>
                  <w:hideMark/>
                </w:tcPr>
                <w:p w14:paraId="0375F33A" w14:textId="77777777" w:rsidR="00740058" w:rsidRDefault="00740058">
                  <w:r>
                    <w:t>- Il y a un lavabo par toilette</w:t>
                  </w:r>
                </w:p>
              </w:tc>
            </w:tr>
            <w:tr w:rsidR="00740058" w14:paraId="5C4737CE" w14:textId="77777777">
              <w:tc>
                <w:tcPr>
                  <w:tcW w:w="0" w:type="auto"/>
                  <w:hideMark/>
                </w:tcPr>
                <w:p w14:paraId="39AA958C" w14:textId="77777777" w:rsidR="00740058" w:rsidRDefault="00740058">
                  <w:r>
                    <w:t>Savon</w:t>
                  </w:r>
                </w:p>
              </w:tc>
              <w:tc>
                <w:tcPr>
                  <w:tcW w:w="0" w:type="auto"/>
                  <w:hideMark/>
                </w:tcPr>
                <w:p w14:paraId="6037EB35" w14:textId="77777777" w:rsidR="00740058" w:rsidRDefault="00740058">
                  <w:r>
                    <w:t>- Il y a une boite de savon par toilettes</w:t>
                  </w:r>
                </w:p>
              </w:tc>
            </w:tr>
            <w:tr w:rsidR="00740058" w14:paraId="69C9232C" w14:textId="77777777">
              <w:tc>
                <w:tcPr>
                  <w:tcW w:w="0" w:type="auto"/>
                  <w:hideMark/>
                </w:tcPr>
                <w:p w14:paraId="3334B4BA" w14:textId="77777777" w:rsidR="00740058" w:rsidRDefault="00740058">
                  <w:r>
                    <w:lastRenderedPageBreak/>
                    <w:t>Papier pour les mains</w:t>
                  </w:r>
                </w:p>
              </w:tc>
              <w:tc>
                <w:tcPr>
                  <w:tcW w:w="0" w:type="auto"/>
                  <w:hideMark/>
                </w:tcPr>
                <w:p w14:paraId="080603B6" w14:textId="77777777" w:rsidR="00740058" w:rsidRDefault="00740058">
                  <w:r>
                    <w:t>- Il y a 1 distributeur de papier pour les mains par toilette</w:t>
                  </w:r>
                </w:p>
              </w:tc>
            </w:tr>
            <w:tr w:rsidR="00740058" w14:paraId="7B4700DA" w14:textId="77777777">
              <w:tc>
                <w:tcPr>
                  <w:tcW w:w="0" w:type="auto"/>
                  <w:hideMark/>
                </w:tcPr>
                <w:p w14:paraId="645748D1" w14:textId="77777777" w:rsidR="00740058" w:rsidRDefault="00740058">
                  <w:r>
                    <w:t>Poubelle</w:t>
                  </w:r>
                </w:p>
              </w:tc>
              <w:tc>
                <w:tcPr>
                  <w:tcW w:w="0" w:type="auto"/>
                  <w:hideMark/>
                </w:tcPr>
                <w:p w14:paraId="0391611B" w14:textId="77777777" w:rsidR="00740058" w:rsidRDefault="00740058">
                  <w:r>
                    <w:t>- Il y a une poubelle dans chaque toilettes</w:t>
                  </w:r>
                </w:p>
              </w:tc>
            </w:tr>
            <w:tr w:rsidR="00740058" w14:paraId="59062D57" w14:textId="77777777">
              <w:tc>
                <w:tcPr>
                  <w:tcW w:w="0" w:type="auto"/>
                  <w:hideMark/>
                </w:tcPr>
                <w:p w14:paraId="6DF8A64D" w14:textId="77777777" w:rsidR="00740058" w:rsidRDefault="00740058">
                  <w:r>
                    <w:t>Murs</w:t>
                  </w:r>
                </w:p>
              </w:tc>
              <w:tc>
                <w:tcPr>
                  <w:tcW w:w="0" w:type="auto"/>
                  <w:hideMark/>
                </w:tcPr>
                <w:p w14:paraId="7710C298" w14:textId="77777777" w:rsidR="00740058" w:rsidRDefault="00740058">
                  <w:r>
                    <w:t xml:space="preserve">- Il y a </w:t>
                  </w:r>
                  <w:proofErr w:type="spellStart"/>
                  <w:proofErr w:type="gramStart"/>
                  <w:r>
                    <w:t>tout</w:t>
                  </w:r>
                  <w:proofErr w:type="spellEnd"/>
                  <w:r>
                    <w:t xml:space="preserve"> les murs blanc</w:t>
                  </w:r>
                  <w:proofErr w:type="gramEnd"/>
                  <w:r>
                    <w:t xml:space="preserve"> par toilette</w:t>
                  </w:r>
                </w:p>
              </w:tc>
            </w:tr>
            <w:tr w:rsidR="00740058" w14:paraId="6CCF5642" w14:textId="77777777">
              <w:tc>
                <w:tcPr>
                  <w:tcW w:w="0" w:type="auto"/>
                  <w:hideMark/>
                </w:tcPr>
                <w:p w14:paraId="5D0640A4" w14:textId="77777777" w:rsidR="00740058" w:rsidRDefault="00740058">
                  <w:r>
                    <w:t>Interrupteur</w:t>
                  </w:r>
                </w:p>
              </w:tc>
              <w:tc>
                <w:tcPr>
                  <w:tcW w:w="0" w:type="auto"/>
                  <w:hideMark/>
                </w:tcPr>
                <w:p w14:paraId="53EAABD8" w14:textId="77777777" w:rsidR="00740058" w:rsidRDefault="00740058">
                  <w:r>
                    <w:t>- Il y a un interrupteur pour la lumière dans chaque toilette</w:t>
                  </w:r>
                </w:p>
              </w:tc>
            </w:tr>
            <w:tr w:rsidR="00740058" w14:paraId="6E60454D" w14:textId="77777777">
              <w:tc>
                <w:tcPr>
                  <w:tcW w:w="0" w:type="auto"/>
                  <w:hideMark/>
                </w:tcPr>
                <w:p w14:paraId="692D052E" w14:textId="77777777" w:rsidR="00740058" w:rsidRDefault="00740058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14:paraId="7F2CA26E" w14:textId="77777777" w:rsidR="00740058" w:rsidRDefault="00740058">
                  <w:r>
                    <w:t>- Il y a une porte en bois claire</w:t>
                  </w:r>
                </w:p>
              </w:tc>
            </w:tr>
            <w:tr w:rsidR="00740058" w14:paraId="347AF087" w14:textId="77777777">
              <w:tc>
                <w:tcPr>
                  <w:tcW w:w="0" w:type="auto"/>
                  <w:hideMark/>
                </w:tcPr>
                <w:p w14:paraId="7E4F982D" w14:textId="77777777" w:rsidR="00740058" w:rsidRDefault="00740058">
                  <w:r>
                    <w:t>Papier toilette</w:t>
                  </w:r>
                </w:p>
              </w:tc>
              <w:tc>
                <w:tcPr>
                  <w:tcW w:w="0" w:type="auto"/>
                  <w:hideMark/>
                </w:tcPr>
                <w:p w14:paraId="4E8DE444" w14:textId="77777777" w:rsidR="00740058" w:rsidRDefault="00740058">
                  <w:r>
                    <w:t>- Il y un rouleau de papier toilette par toilette</w:t>
                  </w:r>
                </w:p>
              </w:tc>
            </w:tr>
          </w:tbl>
          <w:p w14:paraId="6B6A2D21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628C5D0D" w14:textId="77777777" w:rsidR="00740058" w:rsidRDefault="00740058" w:rsidP="00740058">
      <w:pPr>
        <w:rPr>
          <w:rFonts w:ascii="Calibri" w:eastAsia="Calibri" w:hAnsi="Calibri" w:cs="Calibri"/>
        </w:rPr>
      </w:pPr>
    </w:p>
    <w:p w14:paraId="3DDAB39C" w14:textId="76E63374" w:rsidR="00740058" w:rsidRDefault="00740058" w:rsidP="00740058">
      <w:pPr>
        <w:pStyle w:val="Titre3"/>
      </w:pPr>
      <w:r>
        <w:t>Salle de serveur</w:t>
      </w:r>
      <w:r w:rsidR="006D0627">
        <w:t xml:space="preserve"> Mykola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699B2917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3321" w14:textId="77777777" w:rsidR="00740058" w:rsidRDefault="00740058">
            <w:proofErr w:type="gramStart"/>
            <w:r>
              <w:t>En tant que élève</w:t>
            </w:r>
            <w:proofErr w:type="gramEnd"/>
            <w:r>
              <w:t xml:space="preserve"> Je veux salle de serveur Pour rendre le travail de nos sites possible</w:t>
            </w:r>
          </w:p>
        </w:tc>
      </w:tr>
      <w:tr w:rsidR="00740058" w14:paraId="6C3750C2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448BA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20"/>
              <w:gridCol w:w="7650"/>
            </w:tblGrid>
            <w:tr w:rsidR="00740058" w14:paraId="0F01ACDD" w14:textId="77777777">
              <w:tc>
                <w:tcPr>
                  <w:tcW w:w="0" w:type="auto"/>
                  <w:hideMark/>
                </w:tcPr>
                <w:p w14:paraId="6DE6B43A" w14:textId="77777777" w:rsidR="00740058" w:rsidRDefault="00740058">
                  <w:proofErr w:type="gramStart"/>
                  <w:r>
                    <w:t>blocs</w:t>
                  </w:r>
                  <w:proofErr w:type="gramEnd"/>
                  <w:r>
                    <w:t xml:space="preserve"> de serveur</w:t>
                  </w:r>
                </w:p>
              </w:tc>
              <w:tc>
                <w:tcPr>
                  <w:tcW w:w="0" w:type="auto"/>
                  <w:hideMark/>
                </w:tcPr>
                <w:p w14:paraId="469CF8CD" w14:textId="77777777" w:rsidR="00740058" w:rsidRDefault="00740058">
                  <w:r>
                    <w:t xml:space="preserve">Quand j'entre dans la salle des serveurs tout au fond de la salle je vois trois "blocs" de serveurs l'un collé à </w:t>
                  </w:r>
                  <w:proofErr w:type="gramStart"/>
                  <w:r>
                    <w:t>l'autre .</w:t>
                  </w:r>
                  <w:proofErr w:type="gramEnd"/>
                </w:p>
              </w:tc>
            </w:tr>
            <w:tr w:rsidR="00740058" w14:paraId="7E56B60E" w14:textId="77777777">
              <w:tc>
                <w:tcPr>
                  <w:tcW w:w="0" w:type="auto"/>
                  <w:hideMark/>
                </w:tcPr>
                <w:p w14:paraId="4E514C56" w14:textId="77777777" w:rsidR="00740058" w:rsidRDefault="00740058"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FEA65F9" w14:textId="77777777" w:rsidR="00740058" w:rsidRDefault="00740058">
                  <w:proofErr w:type="gramStart"/>
                  <w:r>
                    <w:t>à</w:t>
                  </w:r>
                  <w:proofErr w:type="gramEnd"/>
                  <w:r>
                    <w:t xml:space="preserve"> côté des serveurs je </w:t>
                  </w:r>
                  <w:proofErr w:type="spellStart"/>
                  <w:r>
                    <w:t>voit</w:t>
                  </w:r>
                  <w:proofErr w:type="spellEnd"/>
                  <w:r>
                    <w:t xml:space="preserve"> une petite table carrée</w:t>
                  </w:r>
                </w:p>
              </w:tc>
            </w:tr>
            <w:tr w:rsidR="00740058" w14:paraId="11B20F2F" w14:textId="77777777">
              <w:tc>
                <w:tcPr>
                  <w:tcW w:w="0" w:type="auto"/>
                  <w:hideMark/>
                </w:tcPr>
                <w:p w14:paraId="5F93248E" w14:textId="77777777" w:rsidR="00740058" w:rsidRDefault="00740058">
                  <w:proofErr w:type="gramStart"/>
                  <w:r>
                    <w:t>pc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AEE43F6" w14:textId="77777777" w:rsidR="00740058" w:rsidRDefault="00740058">
                  <w:r>
                    <w:t>Sur la table se trouve un PC portable</w:t>
                  </w:r>
                </w:p>
              </w:tc>
            </w:tr>
            <w:tr w:rsidR="00740058" w14:paraId="264FFD6C" w14:textId="77777777">
              <w:tc>
                <w:tcPr>
                  <w:tcW w:w="0" w:type="auto"/>
                  <w:hideMark/>
                </w:tcPr>
                <w:p w14:paraId="76FD373E" w14:textId="77777777" w:rsidR="00740058" w:rsidRDefault="00740058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B3D3610" w14:textId="77777777" w:rsidR="00740058" w:rsidRDefault="00740058">
                  <w:r>
                    <w:t>Devant la table se trouve une chaise</w:t>
                  </w:r>
                </w:p>
              </w:tc>
            </w:tr>
            <w:tr w:rsidR="00740058" w14:paraId="643747B9" w14:textId="77777777">
              <w:tc>
                <w:tcPr>
                  <w:tcW w:w="0" w:type="auto"/>
                  <w:hideMark/>
                </w:tcPr>
                <w:p w14:paraId="65B9EA94" w14:textId="77777777" w:rsidR="00740058" w:rsidRDefault="00740058">
                  <w:proofErr w:type="gramStart"/>
                  <w:r>
                    <w:t>armoires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8692182" w14:textId="77777777" w:rsidR="00740058" w:rsidRDefault="00740058">
                  <w:r>
                    <w:t>De l'autre côté des serveurs se trouvent des armoires avec des différents câbles à l'intérieur</w:t>
                  </w:r>
                </w:p>
              </w:tc>
            </w:tr>
            <w:tr w:rsidR="00740058" w14:paraId="2C3EE1F4" w14:textId="77777777">
              <w:tc>
                <w:tcPr>
                  <w:tcW w:w="0" w:type="auto"/>
                  <w:hideMark/>
                </w:tcPr>
                <w:p w14:paraId="37C779B2" w14:textId="77777777" w:rsidR="00740058" w:rsidRDefault="00740058">
                  <w:proofErr w:type="gramStart"/>
                  <w:r>
                    <w:t>anciens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PCs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A94744F" w14:textId="77777777" w:rsidR="00740058" w:rsidRDefault="00740058">
                  <w:proofErr w:type="gramStart"/>
                  <w:r>
                    <w:t>sur</w:t>
                  </w:r>
                  <w:proofErr w:type="gramEnd"/>
                  <w:r>
                    <w:t xml:space="preserve"> les armoires je vois trois anciens PC</w:t>
                  </w:r>
                </w:p>
              </w:tc>
            </w:tr>
            <w:tr w:rsidR="00740058" w14:paraId="1A1A1A60" w14:textId="77777777">
              <w:tc>
                <w:tcPr>
                  <w:tcW w:w="0" w:type="auto"/>
                  <w:hideMark/>
                </w:tcPr>
                <w:p w14:paraId="036F0CCF" w14:textId="77777777" w:rsidR="00740058" w:rsidRDefault="00740058">
                  <w:proofErr w:type="gramStart"/>
                  <w:r>
                    <w:t>boîte</w:t>
                  </w:r>
                  <w:proofErr w:type="gramEnd"/>
                  <w:r>
                    <w:t xml:space="preserve"> en carton</w:t>
                  </w:r>
                </w:p>
              </w:tc>
              <w:tc>
                <w:tcPr>
                  <w:tcW w:w="0" w:type="auto"/>
                  <w:hideMark/>
                </w:tcPr>
                <w:p w14:paraId="564B1965" w14:textId="77777777" w:rsidR="00740058" w:rsidRDefault="00740058">
                  <w:proofErr w:type="gramStart"/>
                  <w:r>
                    <w:t>à</w:t>
                  </w:r>
                  <w:proofErr w:type="gramEnd"/>
                  <w:r>
                    <w:t xml:space="preserve"> côté de ces PC se trouve une boîte en carton</w:t>
                  </w:r>
                </w:p>
              </w:tc>
            </w:tr>
            <w:tr w:rsidR="00740058" w14:paraId="0EA6CB43" w14:textId="77777777">
              <w:tc>
                <w:tcPr>
                  <w:tcW w:w="0" w:type="auto"/>
                  <w:hideMark/>
                </w:tcPr>
                <w:p w14:paraId="767290D1" w14:textId="77777777" w:rsidR="00740058" w:rsidRDefault="00740058">
                  <w:proofErr w:type="gramStart"/>
                  <w:r>
                    <w:t>ventilateur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42A87C1" w14:textId="77777777" w:rsidR="00740058" w:rsidRDefault="00740058">
                  <w:proofErr w:type="gramStart"/>
                  <w:r>
                    <w:t>juste</w:t>
                  </w:r>
                  <w:proofErr w:type="gramEnd"/>
                  <w:r>
                    <w:t xml:space="preserve"> devant les serveurs se trouve un ventilateur pour bien refroidir les serveurs</w:t>
                  </w:r>
                </w:p>
              </w:tc>
            </w:tr>
          </w:tbl>
          <w:p w14:paraId="2FD07C24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212220F5" w14:textId="77777777" w:rsidR="00740058" w:rsidRDefault="00740058" w:rsidP="00740058">
      <w:pPr>
        <w:rPr>
          <w:rFonts w:ascii="Calibri" w:eastAsia="Calibri" w:hAnsi="Calibri" w:cs="Calibri"/>
        </w:rPr>
      </w:pPr>
    </w:p>
    <w:p w14:paraId="355721DC" w14:textId="5C8D4CAD" w:rsidR="00740058" w:rsidRDefault="00740058" w:rsidP="00740058">
      <w:pPr>
        <w:pStyle w:val="Titre3"/>
      </w:pPr>
      <w:r>
        <w:t>Salle de détente D15</w:t>
      </w:r>
      <w:r w:rsidR="006D0627">
        <w:t xml:space="preserve"> Gonzalo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187EA456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ABA01" w14:textId="77777777" w:rsidR="00740058" w:rsidRDefault="00740058">
            <w:r>
              <w:t>En tant qu'élève Je veux une salle de détente pour l'utiliser pendant les pauses Pour les élèves de l'ETML</w:t>
            </w:r>
          </w:p>
        </w:tc>
      </w:tr>
      <w:tr w:rsidR="00740058" w14:paraId="5D0B166F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4744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39"/>
              <w:gridCol w:w="7331"/>
            </w:tblGrid>
            <w:tr w:rsidR="00740058" w14:paraId="11082E73" w14:textId="77777777">
              <w:tc>
                <w:tcPr>
                  <w:tcW w:w="0" w:type="auto"/>
                  <w:hideMark/>
                </w:tcPr>
                <w:p w14:paraId="5A81D53E" w14:textId="77777777" w:rsidR="00740058" w:rsidRDefault="00740058">
                  <w:r>
                    <w:t>Porte-manteaux</w:t>
                  </w:r>
                </w:p>
              </w:tc>
              <w:tc>
                <w:tcPr>
                  <w:tcW w:w="0" w:type="auto"/>
                  <w:hideMark/>
                </w:tcPr>
                <w:p w14:paraId="41DE87AF" w14:textId="77777777" w:rsidR="00740058" w:rsidRDefault="00740058">
                  <w:r>
                    <w:t>Il y aura un porte-veste collé au mur</w:t>
                  </w:r>
                </w:p>
              </w:tc>
            </w:tr>
            <w:tr w:rsidR="00740058" w14:paraId="4E41AF10" w14:textId="77777777">
              <w:tc>
                <w:tcPr>
                  <w:tcW w:w="0" w:type="auto"/>
                  <w:hideMark/>
                </w:tcPr>
                <w:p w14:paraId="01EABE82" w14:textId="77777777" w:rsidR="00740058" w:rsidRDefault="00740058">
                  <w:r>
                    <w:t>Armoire (</w:t>
                  </w:r>
                  <w:proofErr w:type="spellStart"/>
                  <w:r>
                    <w:t>Librerie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14:paraId="259B34B4" w14:textId="77777777" w:rsidR="00740058" w:rsidRDefault="00740058">
                  <w:r>
                    <w:t>Il y aura une armoire avec des livres à disposition.</w:t>
                  </w:r>
                </w:p>
              </w:tc>
            </w:tr>
            <w:tr w:rsidR="00740058" w14:paraId="552FBE15" w14:textId="77777777">
              <w:tc>
                <w:tcPr>
                  <w:tcW w:w="0" w:type="auto"/>
                  <w:hideMark/>
                </w:tcPr>
                <w:p w14:paraId="48E5E934" w14:textId="77777777" w:rsidR="00740058" w:rsidRDefault="00740058">
                  <w:r>
                    <w:t>Poufs</w:t>
                  </w:r>
                </w:p>
              </w:tc>
              <w:tc>
                <w:tcPr>
                  <w:tcW w:w="0" w:type="auto"/>
                  <w:hideMark/>
                </w:tcPr>
                <w:p w14:paraId="37305B6A" w14:textId="77777777" w:rsidR="00740058" w:rsidRDefault="00740058">
                  <w:r>
                    <w:t>Il y aura 10 poufs au milieu de la salle</w:t>
                  </w:r>
                </w:p>
              </w:tc>
            </w:tr>
            <w:tr w:rsidR="00740058" w14:paraId="55914873" w14:textId="77777777">
              <w:tc>
                <w:tcPr>
                  <w:tcW w:w="0" w:type="auto"/>
                  <w:hideMark/>
                </w:tcPr>
                <w:p w14:paraId="239C1DE6" w14:textId="77777777" w:rsidR="00740058" w:rsidRDefault="00740058">
                  <w:r>
                    <w:t xml:space="preserve">Prises </w:t>
                  </w:r>
                  <w:proofErr w:type="spellStart"/>
                  <w:r>
                    <w:t>élèctriques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733B41B" w14:textId="77777777" w:rsidR="00740058" w:rsidRDefault="00740058">
                  <w:r>
                    <w:t xml:space="preserve">Il y aura une </w:t>
                  </w:r>
                  <w:proofErr w:type="spellStart"/>
                  <w:r>
                    <w:t>grandre</w:t>
                  </w:r>
                  <w:proofErr w:type="spellEnd"/>
                  <w:r>
                    <w:t xml:space="preserve"> prise </w:t>
                  </w:r>
                  <w:proofErr w:type="spellStart"/>
                  <w:r>
                    <w:t>élèctrique</w:t>
                  </w:r>
                  <w:proofErr w:type="spellEnd"/>
                  <w:r>
                    <w:t xml:space="preserve"> qui </w:t>
                  </w:r>
                  <w:proofErr w:type="spellStart"/>
                  <w:r>
                    <w:t>permettron</w:t>
                  </w:r>
                  <w:proofErr w:type="spellEnd"/>
                  <w:r>
                    <w:t xml:space="preserve"> aux élèves charger leur </w:t>
                  </w:r>
                  <w:proofErr w:type="spellStart"/>
                  <w:r>
                    <w:t>telephone</w:t>
                  </w:r>
                  <w:proofErr w:type="spellEnd"/>
                  <w:r>
                    <w:t>.</w:t>
                  </w:r>
                </w:p>
              </w:tc>
            </w:tr>
            <w:tr w:rsidR="00740058" w14:paraId="4A9A5899" w14:textId="77777777">
              <w:tc>
                <w:tcPr>
                  <w:tcW w:w="0" w:type="auto"/>
                  <w:hideMark/>
                </w:tcPr>
                <w:p w14:paraId="4195390C" w14:textId="77777777" w:rsidR="00740058" w:rsidRDefault="00740058">
                  <w:r>
                    <w:t>Machine distributeur</w:t>
                  </w:r>
                </w:p>
              </w:tc>
              <w:tc>
                <w:tcPr>
                  <w:tcW w:w="0" w:type="auto"/>
                  <w:hideMark/>
                </w:tcPr>
                <w:p w14:paraId="14BA4FF6" w14:textId="77777777" w:rsidR="00740058" w:rsidRDefault="00740058">
                  <w:r>
                    <w:t xml:space="preserve">Il y aura une machine distributeur de boissons et une machine </w:t>
                  </w:r>
                  <w:proofErr w:type="spellStart"/>
                  <w:r>
                    <w:t>distribuiteur</w:t>
                  </w:r>
                  <w:proofErr w:type="spellEnd"/>
                  <w:r>
                    <w:t xml:space="preserve"> de chips à </w:t>
                  </w:r>
                  <w:proofErr w:type="gramStart"/>
                  <w:r>
                    <w:t>cote</w:t>
                  </w:r>
                  <w:proofErr w:type="gramEnd"/>
                  <w:r>
                    <w:t xml:space="preserve"> de l'autre.</w:t>
                  </w:r>
                </w:p>
              </w:tc>
            </w:tr>
            <w:tr w:rsidR="00740058" w14:paraId="6CCC16FC" w14:textId="77777777">
              <w:tc>
                <w:tcPr>
                  <w:tcW w:w="0" w:type="auto"/>
                  <w:hideMark/>
                </w:tcPr>
                <w:p w14:paraId="1E45C352" w14:textId="77777777" w:rsidR="00740058" w:rsidRDefault="00740058">
                  <w:r>
                    <w:t>Poubelle</w:t>
                  </w:r>
                </w:p>
              </w:tc>
              <w:tc>
                <w:tcPr>
                  <w:tcW w:w="0" w:type="auto"/>
                  <w:hideMark/>
                </w:tcPr>
                <w:p w14:paraId="7562DD2E" w14:textId="77777777" w:rsidR="00740058" w:rsidRDefault="00740058">
                  <w:r>
                    <w:t xml:space="preserve">Il y aura une poubelle à </w:t>
                  </w:r>
                  <w:proofErr w:type="gramStart"/>
                  <w:r>
                    <w:t>cote</w:t>
                  </w:r>
                  <w:proofErr w:type="gramEnd"/>
                  <w:r>
                    <w:t xml:space="preserve"> de la porte</w:t>
                  </w:r>
                </w:p>
              </w:tc>
            </w:tr>
            <w:tr w:rsidR="00740058" w14:paraId="46F85CF6" w14:textId="77777777">
              <w:tc>
                <w:tcPr>
                  <w:tcW w:w="0" w:type="auto"/>
                  <w:hideMark/>
                </w:tcPr>
                <w:p w14:paraId="6C9AA353" w14:textId="77777777" w:rsidR="00740058" w:rsidRDefault="00740058">
                  <w:r>
                    <w:t>Router</w:t>
                  </w:r>
                </w:p>
              </w:tc>
              <w:tc>
                <w:tcPr>
                  <w:tcW w:w="0" w:type="auto"/>
                  <w:hideMark/>
                </w:tcPr>
                <w:p w14:paraId="0378A902" w14:textId="77777777" w:rsidR="00740058" w:rsidRDefault="00740058">
                  <w:r>
                    <w:t xml:space="preserve">Il aura un router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la porte avec un </w:t>
                  </w:r>
                  <w:proofErr w:type="spellStart"/>
                  <w:r>
                    <w:t>reseaux</w:t>
                  </w:r>
                  <w:proofErr w:type="spellEnd"/>
                  <w:r>
                    <w:t xml:space="preserve"> 5g</w:t>
                  </w:r>
                </w:p>
              </w:tc>
            </w:tr>
            <w:tr w:rsidR="00740058" w14:paraId="37295F50" w14:textId="77777777">
              <w:tc>
                <w:tcPr>
                  <w:tcW w:w="0" w:type="auto"/>
                  <w:hideMark/>
                </w:tcPr>
                <w:p w14:paraId="41131BCA" w14:textId="77777777" w:rsidR="00740058" w:rsidRDefault="00740058">
                  <w:r>
                    <w:t>Projecteur</w:t>
                  </w:r>
                </w:p>
              </w:tc>
              <w:tc>
                <w:tcPr>
                  <w:tcW w:w="0" w:type="auto"/>
                  <w:hideMark/>
                </w:tcPr>
                <w:p w14:paraId="151DE6BB" w14:textId="77777777" w:rsidR="00740058" w:rsidRDefault="00740058">
                  <w:r>
                    <w:t xml:space="preserve">Il y aura un projecteur pour regarder des films ou </w:t>
                  </w:r>
                  <w:proofErr w:type="spellStart"/>
                  <w:r>
                    <w:t>series</w:t>
                  </w:r>
                  <w:proofErr w:type="spellEnd"/>
                </w:p>
              </w:tc>
            </w:tr>
          </w:tbl>
          <w:p w14:paraId="493A4F90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0D689956" w14:textId="77777777" w:rsidR="00740058" w:rsidRDefault="00740058" w:rsidP="00740058">
      <w:pPr>
        <w:rPr>
          <w:rFonts w:ascii="Calibri" w:eastAsia="Calibri" w:hAnsi="Calibri" w:cs="Calibri"/>
        </w:rPr>
      </w:pPr>
    </w:p>
    <w:p w14:paraId="00CF3922" w14:textId="1F76BA16" w:rsidR="00740058" w:rsidRDefault="00740058" w:rsidP="00740058">
      <w:pPr>
        <w:pStyle w:val="Titre3"/>
      </w:pPr>
      <w:proofErr w:type="spellStart"/>
      <w:r>
        <w:t>Terrase</w:t>
      </w:r>
      <w:proofErr w:type="spellEnd"/>
      <w:r>
        <w:t xml:space="preserve"> (</w:t>
      </w:r>
      <w:proofErr w:type="gramStart"/>
      <w:r>
        <w:t>Toit</w:t>
      </w:r>
      <w:r w:rsidR="006D0627">
        <w:t xml:space="preserve"> </w:t>
      </w:r>
      <w:r>
        <w:t>)</w:t>
      </w:r>
      <w:proofErr w:type="spellStart"/>
      <w:r w:rsidR="006D0627">
        <w:t>Alesandre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2"/>
      </w:tblGrid>
      <w:tr w:rsidR="00740058" w14:paraId="3D48C2C6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8C5E" w14:textId="77777777" w:rsidR="00740058" w:rsidRDefault="00740058">
            <w:r>
              <w:t xml:space="preserve">En tant qu'élève Je veux une terrasse Pour pouvoir me reposer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l'extérieur</w:t>
            </w:r>
          </w:p>
        </w:tc>
      </w:tr>
      <w:tr w:rsidR="00740058" w14:paraId="16E63AB8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4F5FE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52"/>
              <w:gridCol w:w="4941"/>
            </w:tblGrid>
            <w:tr w:rsidR="00740058" w14:paraId="6B1374EE" w14:textId="77777777">
              <w:tc>
                <w:tcPr>
                  <w:tcW w:w="0" w:type="auto"/>
                  <w:hideMark/>
                </w:tcPr>
                <w:p w14:paraId="5B3DDB27" w14:textId="77777777" w:rsidR="00740058" w:rsidRDefault="00740058">
                  <w:r>
                    <w:t>Parasol</w:t>
                  </w:r>
                </w:p>
              </w:tc>
              <w:tc>
                <w:tcPr>
                  <w:tcW w:w="0" w:type="auto"/>
                  <w:hideMark/>
                </w:tcPr>
                <w:p w14:paraId="6F0D44C0" w14:textId="77777777" w:rsidR="00740058" w:rsidRDefault="00740058">
                  <w:r>
                    <w:t>- Je veux 1 parasol sous chaque table</w:t>
                  </w:r>
                </w:p>
              </w:tc>
            </w:tr>
            <w:tr w:rsidR="00740058" w14:paraId="3BFB1FA7" w14:textId="77777777">
              <w:tc>
                <w:tcPr>
                  <w:tcW w:w="0" w:type="auto"/>
                  <w:hideMark/>
                </w:tcPr>
                <w:p w14:paraId="6479BFFA" w14:textId="77777777" w:rsidR="00740058" w:rsidRDefault="00740058">
                  <w:r>
                    <w:t>Barrières</w:t>
                  </w:r>
                </w:p>
              </w:tc>
              <w:tc>
                <w:tcPr>
                  <w:tcW w:w="0" w:type="auto"/>
                  <w:hideMark/>
                </w:tcPr>
                <w:p w14:paraId="2DC6BADB" w14:textId="77777777" w:rsidR="00740058" w:rsidRDefault="00740058">
                  <w:r>
                    <w:t>- Je veux des barrières tout autour</w:t>
                  </w:r>
                </w:p>
              </w:tc>
            </w:tr>
            <w:tr w:rsidR="00740058" w14:paraId="0FC6BE19" w14:textId="77777777">
              <w:tc>
                <w:tcPr>
                  <w:tcW w:w="0" w:type="auto"/>
                  <w:hideMark/>
                </w:tcPr>
                <w:p w14:paraId="2BFA1712" w14:textId="77777777" w:rsidR="00740058" w:rsidRDefault="00740058">
                  <w:r>
                    <w:t>Tables</w:t>
                  </w:r>
                </w:p>
              </w:tc>
              <w:tc>
                <w:tcPr>
                  <w:tcW w:w="0" w:type="auto"/>
                  <w:hideMark/>
                </w:tcPr>
                <w:p w14:paraId="3453D95E" w14:textId="77777777" w:rsidR="00740058" w:rsidRDefault="00740058">
                  <w:r>
                    <w:t>- Je veux 6 tables</w:t>
                  </w:r>
                </w:p>
              </w:tc>
            </w:tr>
            <w:tr w:rsidR="00740058" w14:paraId="780EE9E2" w14:textId="77777777">
              <w:tc>
                <w:tcPr>
                  <w:tcW w:w="0" w:type="auto"/>
                  <w:hideMark/>
                </w:tcPr>
                <w:p w14:paraId="56777B7B" w14:textId="77777777" w:rsidR="00740058" w:rsidRDefault="00740058">
                  <w:r>
                    <w:t>Chaises</w:t>
                  </w:r>
                </w:p>
              </w:tc>
              <w:tc>
                <w:tcPr>
                  <w:tcW w:w="0" w:type="auto"/>
                  <w:hideMark/>
                </w:tcPr>
                <w:p w14:paraId="40C8F294" w14:textId="77777777" w:rsidR="00740058" w:rsidRDefault="00740058">
                  <w:r>
                    <w:t>- Je veux 4 chaises par tables</w:t>
                  </w:r>
                </w:p>
              </w:tc>
            </w:tr>
            <w:tr w:rsidR="00740058" w14:paraId="6E48A6B0" w14:textId="77777777">
              <w:tc>
                <w:tcPr>
                  <w:tcW w:w="0" w:type="auto"/>
                  <w:hideMark/>
                </w:tcPr>
                <w:p w14:paraId="6F2F864C" w14:textId="77777777" w:rsidR="00740058" w:rsidRDefault="00740058">
                  <w:r>
                    <w:t>Panneaux solaires</w:t>
                  </w:r>
                </w:p>
              </w:tc>
              <w:tc>
                <w:tcPr>
                  <w:tcW w:w="0" w:type="auto"/>
                  <w:hideMark/>
                </w:tcPr>
                <w:p w14:paraId="0D4013EA" w14:textId="77777777" w:rsidR="00740058" w:rsidRDefault="00740058">
                  <w:r>
                    <w:t xml:space="preserve">- Il y a 5 </w:t>
                  </w:r>
                  <w:proofErr w:type="spellStart"/>
                  <w:r>
                    <w:t>paneaux</w:t>
                  </w:r>
                  <w:proofErr w:type="spellEnd"/>
                  <w:r>
                    <w:t xml:space="preserve"> solaires qui </w:t>
                  </w:r>
                  <w:proofErr w:type="spellStart"/>
                  <w:r>
                    <w:t>generent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l'energie</w:t>
                  </w:r>
                  <w:proofErr w:type="spellEnd"/>
                </w:p>
              </w:tc>
            </w:tr>
            <w:tr w:rsidR="00740058" w14:paraId="17B727DD" w14:textId="77777777">
              <w:tc>
                <w:tcPr>
                  <w:tcW w:w="0" w:type="auto"/>
                  <w:hideMark/>
                </w:tcPr>
                <w:p w14:paraId="742F8DFE" w14:textId="77777777" w:rsidR="00740058" w:rsidRDefault="00740058">
                  <w:r>
                    <w:t>Abris</w:t>
                  </w:r>
                </w:p>
              </w:tc>
              <w:tc>
                <w:tcPr>
                  <w:tcW w:w="0" w:type="auto"/>
                  <w:hideMark/>
                </w:tcPr>
                <w:p w14:paraId="5F674461" w14:textId="77777777" w:rsidR="00740058" w:rsidRDefault="00740058">
                  <w:r>
                    <w:t>- Je veux 1 abris</w:t>
                  </w:r>
                </w:p>
              </w:tc>
            </w:tr>
            <w:tr w:rsidR="00740058" w14:paraId="2F0A7C69" w14:textId="77777777">
              <w:tc>
                <w:tcPr>
                  <w:tcW w:w="0" w:type="auto"/>
                  <w:hideMark/>
                </w:tcPr>
                <w:p w14:paraId="68810EF7" w14:textId="77777777" w:rsidR="00740058" w:rsidRDefault="00740058">
                  <w:r>
                    <w:t>Fleurs</w:t>
                  </w:r>
                </w:p>
              </w:tc>
              <w:tc>
                <w:tcPr>
                  <w:tcW w:w="0" w:type="auto"/>
                  <w:hideMark/>
                </w:tcPr>
                <w:p w14:paraId="3A281716" w14:textId="77777777" w:rsidR="00740058" w:rsidRDefault="00740058">
                  <w:r>
                    <w:t xml:space="preserve">- Je veux des fleurs pour décorer la </w:t>
                  </w:r>
                  <w:proofErr w:type="spellStart"/>
                  <w:r>
                    <w:t>terasse</w:t>
                  </w:r>
                  <w:proofErr w:type="spellEnd"/>
                </w:p>
              </w:tc>
            </w:tr>
            <w:tr w:rsidR="00740058" w14:paraId="5F00ABCC" w14:textId="77777777">
              <w:tc>
                <w:tcPr>
                  <w:tcW w:w="0" w:type="auto"/>
                  <w:hideMark/>
                </w:tcPr>
                <w:p w14:paraId="4053A4AE" w14:textId="77777777" w:rsidR="00740058" w:rsidRDefault="00740058">
                  <w:r>
                    <w:t>Bancs</w:t>
                  </w:r>
                </w:p>
              </w:tc>
              <w:tc>
                <w:tcPr>
                  <w:tcW w:w="0" w:type="auto"/>
                  <w:hideMark/>
                </w:tcPr>
                <w:p w14:paraId="63E18D90" w14:textId="77777777" w:rsidR="00740058" w:rsidRDefault="00740058">
                  <w:r>
                    <w:t>- Je veux 4 bancs</w:t>
                  </w:r>
                </w:p>
              </w:tc>
            </w:tr>
          </w:tbl>
          <w:p w14:paraId="37CB8CD3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196763F0" w14:textId="77777777" w:rsidR="00740058" w:rsidRDefault="00740058" w:rsidP="00740058">
      <w:pPr>
        <w:rPr>
          <w:rFonts w:ascii="Calibri" w:eastAsia="Calibri" w:hAnsi="Calibri" w:cs="Calibri"/>
        </w:rPr>
      </w:pPr>
    </w:p>
    <w:p w14:paraId="2E719F6B" w14:textId="7C0CE95E" w:rsidR="00740058" w:rsidRDefault="00740058" w:rsidP="00740058">
      <w:pPr>
        <w:pStyle w:val="Titre3"/>
      </w:pPr>
      <w:r>
        <w:t>Entrée</w:t>
      </w:r>
      <w:r w:rsidR="006D0627">
        <w:t xml:space="preserve"> Gonzalo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34FC94A2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8C4F" w14:textId="77777777" w:rsidR="00740058" w:rsidRDefault="00740058">
            <w:r>
              <w:t xml:space="preserve">En tant qu'élève Je veux une belle entrée au </w:t>
            </w:r>
            <w:proofErr w:type="spellStart"/>
            <w:r>
              <w:t>batiment</w:t>
            </w:r>
            <w:proofErr w:type="spellEnd"/>
            <w:r>
              <w:t xml:space="preserve"> Pour les élèves et enseignants</w:t>
            </w:r>
          </w:p>
        </w:tc>
      </w:tr>
      <w:tr w:rsidR="00740058" w14:paraId="287EEC71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CDD6" w14:textId="77777777" w:rsidR="00740058" w:rsidRDefault="00740058">
            <w:pPr>
              <w:jc w:val="center"/>
            </w:pPr>
            <w:r>
              <w:lastRenderedPageBreak/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89"/>
              <w:gridCol w:w="8381"/>
            </w:tblGrid>
            <w:tr w:rsidR="00740058" w14:paraId="11296D37" w14:textId="77777777">
              <w:tc>
                <w:tcPr>
                  <w:tcW w:w="0" w:type="auto"/>
                  <w:hideMark/>
                </w:tcPr>
                <w:p w14:paraId="768B736A" w14:textId="77777777" w:rsidR="00740058" w:rsidRDefault="00740058">
                  <w:r>
                    <w:t>Entrée</w:t>
                  </w:r>
                </w:p>
              </w:tc>
              <w:tc>
                <w:tcPr>
                  <w:tcW w:w="0" w:type="auto"/>
                  <w:hideMark/>
                </w:tcPr>
                <w:p w14:paraId="5ED7A031" w14:textId="77777777" w:rsidR="00740058" w:rsidRDefault="00740058">
                  <w:r>
                    <w:t xml:space="preserve">- Une porte automatique - </w:t>
                  </w:r>
                  <w:proofErr w:type="spellStart"/>
                  <w:r>
                    <w:t>Pannel</w:t>
                  </w:r>
                  <w:proofErr w:type="spellEnd"/>
                  <w:r>
                    <w:t xml:space="preserve"> pour s'identifier avant d'entrer - Poubelle pour le carton à cote de la porte - Poubelle pour les cannettes à cote de la porte - Poubelle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 (tout) - Cendrier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</w:t>
                  </w:r>
                  <w:proofErr w:type="gramStart"/>
                  <w:r>
                    <w:t>porte  -</w:t>
                  </w:r>
                  <w:proofErr w:type="gramEnd"/>
                  <w:r>
                    <w:t xml:space="preserve"> Des </w:t>
                  </w:r>
                  <w:proofErr w:type="spellStart"/>
                  <w:r>
                    <w:t>cassières</w:t>
                  </w:r>
                  <w:proofErr w:type="spellEnd"/>
                  <w:r>
                    <w:t xml:space="preserve"> au murs</w:t>
                  </w:r>
                </w:p>
              </w:tc>
            </w:tr>
            <w:tr w:rsidR="00740058" w14:paraId="2BA33E7F" w14:textId="77777777">
              <w:tc>
                <w:tcPr>
                  <w:tcW w:w="0" w:type="auto"/>
                  <w:hideMark/>
                </w:tcPr>
                <w:p w14:paraId="7D4FA2A8" w14:textId="77777777" w:rsidR="00740058" w:rsidRDefault="00740058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14:paraId="731FF267" w14:textId="77777777" w:rsidR="00740058" w:rsidRDefault="00740058">
                  <w:r>
                    <w:t>Il y aura une porte automatique</w:t>
                  </w:r>
                </w:p>
              </w:tc>
            </w:tr>
            <w:tr w:rsidR="00740058" w14:paraId="64CC3431" w14:textId="77777777">
              <w:tc>
                <w:tcPr>
                  <w:tcW w:w="0" w:type="auto"/>
                  <w:hideMark/>
                </w:tcPr>
                <w:p w14:paraId="30A16953" w14:textId="77777777" w:rsidR="00740058" w:rsidRDefault="00740058">
                  <w:proofErr w:type="spellStart"/>
                  <w:r>
                    <w:t>Pannel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B52712A" w14:textId="77777777" w:rsidR="00740058" w:rsidRDefault="00740058">
                  <w:r>
                    <w:t xml:space="preserve">Il y aura un </w:t>
                  </w:r>
                  <w:proofErr w:type="spellStart"/>
                  <w:r>
                    <w:t>pannel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electronique</w:t>
                  </w:r>
                  <w:proofErr w:type="spellEnd"/>
                  <w:r>
                    <w:t xml:space="preserve"> pour l'accès au </w:t>
                  </w:r>
                  <w:proofErr w:type="spellStart"/>
                  <w:r>
                    <w:t>batiment</w:t>
                  </w:r>
                  <w:proofErr w:type="spellEnd"/>
                </w:p>
              </w:tc>
            </w:tr>
          </w:tbl>
          <w:p w14:paraId="08FB3723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284183C5" w14:textId="77777777" w:rsidR="00740058" w:rsidRDefault="00740058" w:rsidP="00740058">
      <w:pPr>
        <w:rPr>
          <w:rFonts w:ascii="Calibri" w:eastAsia="Calibri" w:hAnsi="Calibri" w:cs="Calibri"/>
        </w:rPr>
      </w:pPr>
    </w:p>
    <w:p w14:paraId="7468D270" w14:textId="46B4BCD3" w:rsidR="00740058" w:rsidRDefault="00740058" w:rsidP="00740058">
      <w:pPr>
        <w:pStyle w:val="Titre3"/>
      </w:pPr>
      <w:r>
        <w:t>Couloir 1er étage</w:t>
      </w:r>
      <w:r w:rsidR="000B38F8">
        <w:t xml:space="preserve"> Gonzalo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55BA4129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0387" w14:textId="77777777" w:rsidR="00740058" w:rsidRDefault="00740058">
            <w:r>
              <w:t xml:space="preserve">En tant </w:t>
            </w:r>
            <w:proofErr w:type="gramStart"/>
            <w:r>
              <w:t>qu'élève  Je</w:t>
            </w:r>
            <w:proofErr w:type="gramEnd"/>
            <w:r>
              <w:t xml:space="preserve"> veux un couloir Pour passer et se </w:t>
            </w:r>
            <w:proofErr w:type="spellStart"/>
            <w:r>
              <w:t>reposser</w:t>
            </w:r>
            <w:proofErr w:type="spellEnd"/>
            <w:r>
              <w:t xml:space="preserve"> un moment</w:t>
            </w:r>
          </w:p>
        </w:tc>
      </w:tr>
      <w:tr w:rsidR="00740058" w14:paraId="067E602B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2AA1E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07"/>
              <w:gridCol w:w="8363"/>
            </w:tblGrid>
            <w:tr w:rsidR="00740058" w14:paraId="7FF54D33" w14:textId="77777777">
              <w:tc>
                <w:tcPr>
                  <w:tcW w:w="0" w:type="auto"/>
                  <w:hideMark/>
                </w:tcPr>
                <w:p w14:paraId="15253424" w14:textId="77777777" w:rsidR="00740058" w:rsidRDefault="00740058">
                  <w:r>
                    <w:t>Couloir</w:t>
                  </w:r>
                </w:p>
              </w:tc>
              <w:tc>
                <w:tcPr>
                  <w:tcW w:w="0" w:type="auto"/>
                  <w:hideMark/>
                </w:tcPr>
                <w:p w14:paraId="4F4E0A7D" w14:textId="77777777" w:rsidR="00740058" w:rsidRDefault="00740058">
                  <w:r>
                    <w:t xml:space="preserve">- Deux </w:t>
                  </w:r>
                  <w:proofErr w:type="spellStart"/>
                  <w:r>
                    <w:t>cannapés</w:t>
                  </w:r>
                  <w:proofErr w:type="spellEnd"/>
                  <w:r>
                    <w:t xml:space="preserve"> pour chaque salle de </w:t>
                  </w:r>
                  <w:proofErr w:type="gramStart"/>
                  <w:r>
                    <w:t>classe  -</w:t>
                  </w:r>
                  <w:proofErr w:type="gramEnd"/>
                  <w:r>
                    <w:t xml:space="preserve"> Deux machine distri - Deux </w:t>
                  </w:r>
                  <w:proofErr w:type="spellStart"/>
                  <w:r>
                    <w:t>escalière</w:t>
                  </w:r>
                  <w:proofErr w:type="spellEnd"/>
                  <w:r>
                    <w:t xml:space="preserve"> pour monter au 2me étage</w:t>
                  </w:r>
                </w:p>
              </w:tc>
            </w:tr>
          </w:tbl>
          <w:p w14:paraId="009F9E09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393BFB22" w14:textId="77777777" w:rsidR="00740058" w:rsidRDefault="00740058" w:rsidP="00740058">
      <w:pPr>
        <w:rPr>
          <w:rFonts w:ascii="Calibri" w:eastAsia="Calibri" w:hAnsi="Calibri" w:cs="Calibri"/>
        </w:rPr>
      </w:pPr>
    </w:p>
    <w:p w14:paraId="4D1E1E73" w14:textId="00BFC05D" w:rsidR="00740058" w:rsidRDefault="00740058" w:rsidP="00740058">
      <w:pPr>
        <w:pStyle w:val="Titre3"/>
      </w:pPr>
      <w:r>
        <w:t>Couloir 2me étage</w:t>
      </w:r>
      <w:r w:rsidR="000B38F8">
        <w:t xml:space="preserve"> Mykola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199F2FAE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0D3A" w14:textId="77777777" w:rsidR="00740058" w:rsidRDefault="00740058">
            <w:proofErr w:type="gramStart"/>
            <w:r>
              <w:t>En tant que élève</w:t>
            </w:r>
            <w:proofErr w:type="gramEnd"/>
            <w:r>
              <w:t xml:space="preserve"> Je veux un couloir au 2me étage Pour pouvoir passer entre les classes</w:t>
            </w:r>
          </w:p>
        </w:tc>
      </w:tr>
      <w:tr w:rsidR="00740058" w14:paraId="6702AC4B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F63D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7380"/>
            </w:tblGrid>
            <w:tr w:rsidR="00740058" w14:paraId="6BAA5970" w14:textId="77777777">
              <w:tc>
                <w:tcPr>
                  <w:tcW w:w="0" w:type="auto"/>
                  <w:hideMark/>
                </w:tcPr>
                <w:p w14:paraId="72973555" w14:textId="77777777" w:rsidR="00740058" w:rsidRDefault="00740058">
                  <w:proofErr w:type="gramStart"/>
                  <w:r>
                    <w:t>tapis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DE60068" w14:textId="77777777" w:rsidR="00740058" w:rsidRDefault="00740058">
                  <w:r>
                    <w:t xml:space="preserve">Quand je monte les escaliers je vois un tapis sur le sol qui prend la moitié de couloir en </w:t>
                  </w:r>
                  <w:proofErr w:type="spellStart"/>
                  <w:r>
                    <w:t>longeur</w:t>
                  </w:r>
                  <w:proofErr w:type="spellEnd"/>
                  <w:r>
                    <w:t>.</w:t>
                  </w:r>
                </w:p>
              </w:tc>
            </w:tr>
            <w:tr w:rsidR="00740058" w14:paraId="3B8BA56E" w14:textId="77777777">
              <w:tc>
                <w:tcPr>
                  <w:tcW w:w="0" w:type="auto"/>
                  <w:hideMark/>
                </w:tcPr>
                <w:p w14:paraId="01361EB8" w14:textId="77777777" w:rsidR="00740058" w:rsidRDefault="00740058">
                  <w:proofErr w:type="gramStart"/>
                  <w:r>
                    <w:t>deuxième</w:t>
                  </w:r>
                  <w:proofErr w:type="gramEnd"/>
                  <w:r>
                    <w:t xml:space="preserve"> tapis</w:t>
                  </w:r>
                </w:p>
              </w:tc>
              <w:tc>
                <w:tcPr>
                  <w:tcW w:w="0" w:type="auto"/>
                  <w:hideMark/>
                </w:tcPr>
                <w:p w14:paraId="1445243B" w14:textId="77777777" w:rsidR="00740058" w:rsidRDefault="00740058">
                  <w:r>
                    <w:t>A côté de ce tapis je vois un deuxième tapis qui prend l'autre moitié de couloir.</w:t>
                  </w:r>
                </w:p>
              </w:tc>
            </w:tr>
            <w:tr w:rsidR="00740058" w14:paraId="38418DF2" w14:textId="77777777">
              <w:tc>
                <w:tcPr>
                  <w:tcW w:w="0" w:type="auto"/>
                  <w:hideMark/>
                </w:tcPr>
                <w:p w14:paraId="77564290" w14:textId="77777777" w:rsidR="00740058" w:rsidRDefault="00740058">
                  <w:proofErr w:type="gramStart"/>
                  <w:r>
                    <w:t>peinture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3448F7D" w14:textId="77777777" w:rsidR="00740058" w:rsidRDefault="00740058">
                  <w:r>
                    <w:t>A ma droite je vois une peinture.</w:t>
                  </w:r>
                </w:p>
              </w:tc>
            </w:tr>
            <w:tr w:rsidR="00740058" w14:paraId="694EB442" w14:textId="77777777">
              <w:tc>
                <w:tcPr>
                  <w:tcW w:w="0" w:type="auto"/>
                  <w:hideMark/>
                </w:tcPr>
                <w:p w14:paraId="45EF4718" w14:textId="77777777" w:rsidR="00740058" w:rsidRDefault="00740058">
                  <w:proofErr w:type="gramStart"/>
                  <w:r>
                    <w:t>deuxième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  <w:hideMark/>
                </w:tcPr>
                <w:p w14:paraId="078736D1" w14:textId="77777777" w:rsidR="00740058" w:rsidRDefault="00740058">
                  <w:r>
                    <w:t>A ma gauche je vois une autre peinture.</w:t>
                  </w:r>
                </w:p>
              </w:tc>
            </w:tr>
            <w:tr w:rsidR="00740058" w14:paraId="3C56623C" w14:textId="77777777">
              <w:tc>
                <w:tcPr>
                  <w:tcW w:w="0" w:type="auto"/>
                  <w:hideMark/>
                </w:tcPr>
                <w:p w14:paraId="0B663AFF" w14:textId="77777777" w:rsidR="00740058" w:rsidRDefault="00740058">
                  <w:proofErr w:type="gramStart"/>
                  <w:r>
                    <w:t>troisième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  <w:hideMark/>
                </w:tcPr>
                <w:p w14:paraId="6BF1F524" w14:textId="77777777" w:rsidR="00740058" w:rsidRDefault="00740058">
                  <w:r>
                    <w:t>A 2 mètres plus loin à droite je vois une troisième peinture.</w:t>
                  </w:r>
                </w:p>
              </w:tc>
            </w:tr>
            <w:tr w:rsidR="00740058" w14:paraId="6D4AF9F2" w14:textId="77777777">
              <w:tc>
                <w:tcPr>
                  <w:tcW w:w="0" w:type="auto"/>
                  <w:hideMark/>
                </w:tcPr>
                <w:p w14:paraId="590370E3" w14:textId="77777777" w:rsidR="00740058" w:rsidRDefault="00740058">
                  <w:proofErr w:type="gramStart"/>
                  <w:r>
                    <w:t>quatrième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  <w:hideMark/>
                </w:tcPr>
                <w:p w14:paraId="740E8D2D" w14:textId="77777777" w:rsidR="00740058" w:rsidRDefault="00740058">
                  <w:r>
                    <w:t>A 2 mètres plus loin de la deuxième peinture, à gauche je vois une quatrième peinture.</w:t>
                  </w:r>
                </w:p>
              </w:tc>
            </w:tr>
            <w:tr w:rsidR="00740058" w14:paraId="071489AF" w14:textId="77777777">
              <w:tc>
                <w:tcPr>
                  <w:tcW w:w="0" w:type="auto"/>
                  <w:hideMark/>
                </w:tcPr>
                <w:p w14:paraId="7063A9D4" w14:textId="77777777" w:rsidR="00740058" w:rsidRDefault="00740058">
                  <w:proofErr w:type="gramStart"/>
                  <w:r>
                    <w:t>tabouret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A772007" w14:textId="77777777" w:rsidR="00740058" w:rsidRDefault="00740058">
                  <w:r>
                    <w:t>Entre la peinture 2 et 4 je vois un tabouret d'une hauteur de 60 cm.</w:t>
                  </w:r>
                </w:p>
              </w:tc>
            </w:tr>
            <w:tr w:rsidR="00740058" w14:paraId="6E74346F" w14:textId="77777777">
              <w:tc>
                <w:tcPr>
                  <w:tcW w:w="0" w:type="auto"/>
                  <w:hideMark/>
                </w:tcPr>
                <w:p w14:paraId="39F2A995" w14:textId="77777777" w:rsidR="00740058" w:rsidRDefault="00740058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D609D03" w14:textId="77777777" w:rsidR="00740058" w:rsidRDefault="00740058">
                  <w:r>
                    <w:t>Entre les peintures 1 et 3 je vois une chaise d'une hauteur de 40 cm.</w:t>
                  </w:r>
                </w:p>
              </w:tc>
            </w:tr>
            <w:tr w:rsidR="00740058" w14:paraId="1A81AE8F" w14:textId="77777777">
              <w:tc>
                <w:tcPr>
                  <w:tcW w:w="0" w:type="auto"/>
                  <w:hideMark/>
                </w:tcPr>
                <w:p w14:paraId="7B0C76F0" w14:textId="77777777" w:rsidR="00740058" w:rsidRDefault="00740058">
                  <w:proofErr w:type="gramStart"/>
                  <w:r>
                    <w:t>lampe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83BD5B1" w14:textId="77777777" w:rsidR="00740058" w:rsidRDefault="00740058">
                  <w:r>
                    <w:t xml:space="preserve">En haut je vois une </w:t>
                  </w:r>
                  <w:proofErr w:type="gramStart"/>
                  <w:r>
                    <w:t>lampe.(</w:t>
                  </w:r>
                  <w:proofErr w:type="gramEnd"/>
                  <w:r>
                    <w:t>ECOLO)</w:t>
                  </w:r>
                </w:p>
              </w:tc>
            </w:tr>
            <w:tr w:rsidR="00740058" w14:paraId="68586F17" w14:textId="77777777">
              <w:tc>
                <w:tcPr>
                  <w:tcW w:w="0" w:type="auto"/>
                  <w:hideMark/>
                </w:tcPr>
                <w:p w14:paraId="7C1273D2" w14:textId="77777777" w:rsidR="00740058" w:rsidRDefault="00740058">
                  <w:proofErr w:type="gramStart"/>
                  <w:r>
                    <w:t>deuxième</w:t>
                  </w:r>
                  <w:proofErr w:type="gramEnd"/>
                  <w:r>
                    <w:t xml:space="preserve"> lampe</w:t>
                  </w:r>
                </w:p>
              </w:tc>
              <w:tc>
                <w:tcPr>
                  <w:tcW w:w="0" w:type="auto"/>
                  <w:hideMark/>
                </w:tcPr>
                <w:p w14:paraId="6AF23141" w14:textId="77777777" w:rsidR="00740058" w:rsidRDefault="00740058">
                  <w:r>
                    <w:t>A 5 mètres plus loin je vois une deuxième lampe. (ECOLO)</w:t>
                  </w:r>
                </w:p>
              </w:tc>
            </w:tr>
          </w:tbl>
          <w:p w14:paraId="23AAB586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6C98B88C" w14:textId="77777777" w:rsidR="00740058" w:rsidRDefault="00740058" w:rsidP="00740058">
      <w:pPr>
        <w:rPr>
          <w:rFonts w:ascii="Calibri" w:eastAsia="Calibri" w:hAnsi="Calibri" w:cs="Calibri"/>
        </w:rPr>
      </w:pPr>
    </w:p>
    <w:p w14:paraId="39ECC400" w14:textId="0A7A27E4" w:rsidR="00740058" w:rsidRDefault="00740058" w:rsidP="00740058">
      <w:pPr>
        <w:pStyle w:val="Titre3"/>
      </w:pPr>
      <w:r>
        <w:t>Autour du bâtiment</w:t>
      </w:r>
      <w:r w:rsidR="000B38F8">
        <w:t xml:space="preserve"> Mykola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6"/>
      </w:tblGrid>
      <w:tr w:rsidR="00740058" w14:paraId="5C45B027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18A1" w14:textId="77777777" w:rsidR="00740058" w:rsidRDefault="00740058">
            <w:r>
              <w:t>En tant qu'élève Je veux un extérieur pour me sentir plus à l'aise</w:t>
            </w:r>
          </w:p>
        </w:tc>
      </w:tr>
      <w:tr w:rsidR="00740058" w14:paraId="5D0D2D77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B5EF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5387"/>
            </w:tblGrid>
            <w:tr w:rsidR="00740058" w14:paraId="14424BA7" w14:textId="77777777">
              <w:tc>
                <w:tcPr>
                  <w:tcW w:w="0" w:type="auto"/>
                  <w:hideMark/>
                </w:tcPr>
                <w:p w14:paraId="6FE795FF" w14:textId="77777777" w:rsidR="00740058" w:rsidRDefault="00740058">
                  <w:r>
                    <w:t>Places Moto</w:t>
                  </w:r>
                </w:p>
              </w:tc>
              <w:tc>
                <w:tcPr>
                  <w:tcW w:w="0" w:type="auto"/>
                  <w:hideMark/>
                </w:tcPr>
                <w:p w14:paraId="2272415D" w14:textId="77777777" w:rsidR="00740058" w:rsidRDefault="00740058">
                  <w:r>
                    <w:t>- Il y a 10 places moto alignés</w:t>
                  </w:r>
                </w:p>
              </w:tc>
            </w:tr>
            <w:tr w:rsidR="00740058" w14:paraId="0E3573BC" w14:textId="77777777">
              <w:tc>
                <w:tcPr>
                  <w:tcW w:w="0" w:type="auto"/>
                  <w:hideMark/>
                </w:tcPr>
                <w:p w14:paraId="4E5D085B" w14:textId="77777777" w:rsidR="00740058" w:rsidRDefault="00740058">
                  <w:r>
                    <w:t>Places voiture</w:t>
                  </w:r>
                </w:p>
              </w:tc>
              <w:tc>
                <w:tcPr>
                  <w:tcW w:w="0" w:type="auto"/>
                  <w:hideMark/>
                </w:tcPr>
                <w:p w14:paraId="621657DC" w14:textId="77777777" w:rsidR="00740058" w:rsidRDefault="00740058">
                  <w:r>
                    <w:t>- Il y a 3 places voitures</w:t>
                  </w:r>
                </w:p>
              </w:tc>
            </w:tr>
            <w:tr w:rsidR="00740058" w14:paraId="55A2D644" w14:textId="77777777">
              <w:tc>
                <w:tcPr>
                  <w:tcW w:w="0" w:type="auto"/>
                  <w:hideMark/>
                </w:tcPr>
                <w:p w14:paraId="33A59A7C" w14:textId="77777777" w:rsidR="00740058" w:rsidRDefault="00740058">
                  <w:r>
                    <w:t>Fleurs</w:t>
                  </w:r>
                </w:p>
              </w:tc>
              <w:tc>
                <w:tcPr>
                  <w:tcW w:w="0" w:type="auto"/>
                  <w:hideMark/>
                </w:tcPr>
                <w:p w14:paraId="732460CF" w14:textId="77777777" w:rsidR="00740058" w:rsidRDefault="00740058">
                  <w:r>
                    <w:t>- Il y a des fleurs de décoration tout autour du bâtiment</w:t>
                  </w:r>
                </w:p>
              </w:tc>
            </w:tr>
            <w:tr w:rsidR="00740058" w14:paraId="01884F8C" w14:textId="77777777">
              <w:tc>
                <w:tcPr>
                  <w:tcW w:w="0" w:type="auto"/>
                  <w:hideMark/>
                </w:tcPr>
                <w:p w14:paraId="6302CC49" w14:textId="77777777" w:rsidR="00740058" w:rsidRDefault="00740058">
                  <w:r>
                    <w:t>Bancs</w:t>
                  </w:r>
                </w:p>
              </w:tc>
              <w:tc>
                <w:tcPr>
                  <w:tcW w:w="0" w:type="auto"/>
                  <w:hideMark/>
                </w:tcPr>
                <w:p w14:paraId="7D6407B3" w14:textId="77777777" w:rsidR="00740058" w:rsidRDefault="00740058">
                  <w:r>
                    <w:t>Il y a 2 bancs de chaque côté du mur</w:t>
                  </w:r>
                </w:p>
              </w:tc>
            </w:tr>
            <w:tr w:rsidR="00740058" w14:paraId="3DEF385E" w14:textId="77777777">
              <w:tc>
                <w:tcPr>
                  <w:tcW w:w="0" w:type="auto"/>
                  <w:hideMark/>
                </w:tcPr>
                <w:p w14:paraId="65606887" w14:textId="77777777" w:rsidR="00740058" w:rsidRDefault="00740058">
                  <w:r>
                    <w:t>Lampadaires</w:t>
                  </w:r>
                </w:p>
              </w:tc>
              <w:tc>
                <w:tcPr>
                  <w:tcW w:w="0" w:type="auto"/>
                  <w:hideMark/>
                </w:tcPr>
                <w:p w14:paraId="3E96E580" w14:textId="77777777" w:rsidR="00740058" w:rsidRDefault="00740058">
                  <w:r>
                    <w:t>- Il y 4 lampadaires, 1 de chaque côté du bâtiment</w:t>
                  </w:r>
                </w:p>
              </w:tc>
            </w:tr>
            <w:tr w:rsidR="00740058" w14:paraId="1C7A3FAA" w14:textId="77777777">
              <w:tc>
                <w:tcPr>
                  <w:tcW w:w="0" w:type="auto"/>
                  <w:hideMark/>
                </w:tcPr>
                <w:p w14:paraId="1D5231F6" w14:textId="77777777" w:rsidR="00740058" w:rsidRDefault="00740058">
                  <w:r>
                    <w:t>Arbres</w:t>
                  </w:r>
                </w:p>
              </w:tc>
              <w:tc>
                <w:tcPr>
                  <w:tcW w:w="0" w:type="auto"/>
                  <w:hideMark/>
                </w:tcPr>
                <w:p w14:paraId="75536C9A" w14:textId="77777777" w:rsidR="00740058" w:rsidRDefault="00740058">
                  <w:r>
                    <w:t>- Il y a 5 arbres autour du bâtiment</w:t>
                  </w:r>
                </w:p>
              </w:tc>
            </w:tr>
            <w:tr w:rsidR="00740058" w14:paraId="6331F99F" w14:textId="77777777">
              <w:tc>
                <w:tcPr>
                  <w:tcW w:w="0" w:type="auto"/>
                  <w:hideMark/>
                </w:tcPr>
                <w:p w14:paraId="18E93001" w14:textId="77777777" w:rsidR="00740058" w:rsidRDefault="00740058">
                  <w:r>
                    <w:t>Poubelles</w:t>
                  </w:r>
                </w:p>
              </w:tc>
              <w:tc>
                <w:tcPr>
                  <w:tcW w:w="0" w:type="auto"/>
                  <w:hideMark/>
                </w:tcPr>
                <w:p w14:paraId="44E368A2" w14:textId="77777777" w:rsidR="00740058" w:rsidRDefault="00740058">
                  <w:r>
                    <w:t>- Il y a 5 poubelles autour du bâtiment</w:t>
                  </w:r>
                </w:p>
              </w:tc>
            </w:tr>
            <w:tr w:rsidR="00740058" w14:paraId="4332DCE2" w14:textId="77777777">
              <w:tc>
                <w:tcPr>
                  <w:tcW w:w="0" w:type="auto"/>
                  <w:hideMark/>
                </w:tcPr>
                <w:p w14:paraId="0F4242C0" w14:textId="77777777" w:rsidR="00740058" w:rsidRDefault="00740058">
                  <w:r>
                    <w:t>Fontaine</w:t>
                  </w:r>
                </w:p>
              </w:tc>
              <w:tc>
                <w:tcPr>
                  <w:tcW w:w="0" w:type="auto"/>
                  <w:hideMark/>
                </w:tcPr>
                <w:p w14:paraId="7C076822" w14:textId="77777777" w:rsidR="00740058" w:rsidRDefault="00740058">
                  <w:r>
                    <w:t>- Il y a 2 fontaines autour du bâtiment</w:t>
                  </w:r>
                </w:p>
              </w:tc>
            </w:tr>
          </w:tbl>
          <w:p w14:paraId="11509FBF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5D960838" w14:textId="77777777" w:rsidR="00740058" w:rsidRDefault="00740058" w:rsidP="00740058">
      <w:pPr>
        <w:rPr>
          <w:rFonts w:ascii="Calibri" w:eastAsia="Calibri" w:hAnsi="Calibri" w:cs="Calibri"/>
        </w:rPr>
      </w:pPr>
    </w:p>
    <w:p w14:paraId="5FC62BF3" w14:textId="2802AD1A" w:rsidR="00740058" w:rsidRDefault="00740058" w:rsidP="00740058">
      <w:pPr>
        <w:pStyle w:val="Titre3"/>
      </w:pPr>
      <w:r>
        <w:t>Salle de classe 2ème étage D11</w:t>
      </w:r>
      <w:r w:rsidR="000B38F8">
        <w:t>Gonzalo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65D8145B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100CA" w14:textId="77777777" w:rsidR="00740058" w:rsidRDefault="00740058">
            <w:r>
              <w:t>En tant qu'élève Je veux une salle de classe au 2ème étage (très bien équipée) Pour les cours d'informatique</w:t>
            </w:r>
          </w:p>
        </w:tc>
      </w:tr>
      <w:tr w:rsidR="00740058" w14:paraId="6D431995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D222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32"/>
              <w:gridCol w:w="7738"/>
            </w:tblGrid>
            <w:tr w:rsidR="00740058" w14:paraId="54DBBEBA" w14:textId="77777777">
              <w:tc>
                <w:tcPr>
                  <w:tcW w:w="0" w:type="auto"/>
                  <w:hideMark/>
                </w:tcPr>
                <w:p w14:paraId="4E372B7B" w14:textId="77777777" w:rsidR="00740058" w:rsidRDefault="00740058">
                  <w:r>
                    <w:t>Tables</w:t>
                  </w:r>
                </w:p>
              </w:tc>
              <w:tc>
                <w:tcPr>
                  <w:tcW w:w="0" w:type="auto"/>
                  <w:hideMark/>
                </w:tcPr>
                <w:p w14:paraId="358BF250" w14:textId="77777777" w:rsidR="00740058" w:rsidRDefault="00740058">
                  <w:r>
                    <w:t xml:space="preserve">Il y aura 17 tables gamer en boite avec la place pour deux écrans,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4, une table sera pour l'enseignant.</w:t>
                  </w:r>
                </w:p>
              </w:tc>
            </w:tr>
            <w:tr w:rsidR="00740058" w14:paraId="1FEC623C" w14:textId="77777777">
              <w:tc>
                <w:tcPr>
                  <w:tcW w:w="0" w:type="auto"/>
                  <w:hideMark/>
                </w:tcPr>
                <w:p w14:paraId="0D30D358" w14:textId="77777777" w:rsidR="00740058" w:rsidRDefault="00740058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5288E6B" w14:textId="77777777" w:rsidR="00740058" w:rsidRDefault="00740058">
                  <w:r>
                    <w:t xml:space="preserve">Il aura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des prises </w:t>
                  </w:r>
                  <w:proofErr w:type="spellStart"/>
                  <w:r>
                    <w:t>electriques</w:t>
                  </w:r>
                  <w:proofErr w:type="spellEnd"/>
                  <w:r>
                    <w:t xml:space="preserve">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des </w:t>
                  </w:r>
                  <w:r>
                    <w:lastRenderedPageBreak/>
                    <w:t>groupes de 4 tables.</w:t>
                  </w:r>
                </w:p>
              </w:tc>
            </w:tr>
            <w:tr w:rsidR="00740058" w14:paraId="5CADCA53" w14:textId="77777777">
              <w:tc>
                <w:tcPr>
                  <w:tcW w:w="0" w:type="auto"/>
                  <w:hideMark/>
                </w:tcPr>
                <w:p w14:paraId="4A815696" w14:textId="77777777" w:rsidR="00740058" w:rsidRDefault="00740058">
                  <w:r>
                    <w:lastRenderedPageBreak/>
                    <w:t>TV</w:t>
                  </w:r>
                </w:p>
              </w:tc>
              <w:tc>
                <w:tcPr>
                  <w:tcW w:w="0" w:type="auto"/>
                  <w:hideMark/>
                </w:tcPr>
                <w:p w14:paraId="5EE39A92" w14:textId="77777777" w:rsidR="00740058" w:rsidRDefault="00740058">
                  <w:r>
                    <w:t>Il y aura un TV de 65 pouces au mur, derrière de la place de l'enseignant.</w:t>
                  </w:r>
                </w:p>
              </w:tc>
            </w:tr>
            <w:tr w:rsidR="00740058" w14:paraId="6E3B83AE" w14:textId="77777777">
              <w:tc>
                <w:tcPr>
                  <w:tcW w:w="0" w:type="auto"/>
                  <w:hideMark/>
                </w:tcPr>
                <w:p w14:paraId="1237B297" w14:textId="77777777" w:rsidR="00740058" w:rsidRDefault="00740058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DCAF590" w14:textId="77777777" w:rsidR="00740058" w:rsidRDefault="00740058">
                  <w:r>
                    <w:t xml:space="preserve">Il y aura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gamer, une pour chaque poste</w:t>
                  </w:r>
                </w:p>
              </w:tc>
            </w:tr>
            <w:tr w:rsidR="00740058" w14:paraId="534900C1" w14:textId="77777777">
              <w:tc>
                <w:tcPr>
                  <w:tcW w:w="0" w:type="auto"/>
                  <w:hideMark/>
                </w:tcPr>
                <w:p w14:paraId="7C37997A" w14:textId="77777777" w:rsidR="00740058" w:rsidRDefault="00740058">
                  <w:r>
                    <w:t>Ecrans</w:t>
                  </w:r>
                </w:p>
              </w:tc>
              <w:tc>
                <w:tcPr>
                  <w:tcW w:w="0" w:type="auto"/>
                  <w:hideMark/>
                </w:tcPr>
                <w:p w14:paraId="7C07D37B" w14:textId="77777777" w:rsidR="00740058" w:rsidRDefault="00740058">
                  <w:r>
                    <w:t xml:space="preserve">Il y aura deux écrans par poste de travail. Ils seront de 18 puces chacune et ils ne </w:t>
                  </w:r>
                  <w:proofErr w:type="spellStart"/>
                  <w:r>
                    <w:t>consumiront</w:t>
                  </w:r>
                  <w:proofErr w:type="spellEnd"/>
                  <w:r>
                    <w:t xml:space="preserve"> pas beaucoup </w:t>
                  </w:r>
                  <w:proofErr w:type="spellStart"/>
                  <w:r>
                    <w:t>d'energie</w:t>
                  </w:r>
                  <w:proofErr w:type="spellEnd"/>
                  <w:r>
                    <w:t>.</w:t>
                  </w:r>
                </w:p>
              </w:tc>
            </w:tr>
            <w:tr w:rsidR="00740058" w14:paraId="0A0311BF" w14:textId="77777777">
              <w:tc>
                <w:tcPr>
                  <w:tcW w:w="0" w:type="auto"/>
                  <w:hideMark/>
                </w:tcPr>
                <w:p w14:paraId="32AEDBAF" w14:textId="77777777" w:rsidR="00740058" w:rsidRDefault="00740058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92E8DCE" w14:textId="77777777" w:rsidR="00740058" w:rsidRDefault="00740058">
                  <w:r>
                    <w:t xml:space="preserve">Il y aura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</w:t>
                  </w:r>
                </w:p>
              </w:tc>
            </w:tr>
            <w:tr w:rsidR="00740058" w14:paraId="147E9CA8" w14:textId="77777777">
              <w:tc>
                <w:tcPr>
                  <w:tcW w:w="0" w:type="auto"/>
                  <w:hideMark/>
                </w:tcPr>
                <w:p w14:paraId="32CC943E" w14:textId="77777777" w:rsidR="00740058" w:rsidRDefault="00740058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D5FEFC7" w14:textId="77777777" w:rsidR="00740058" w:rsidRDefault="00740058">
                  <w:r>
                    <w:t xml:space="preserve">Il y aura deux grandes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740058" w14:paraId="72B8210B" w14:textId="77777777">
              <w:tc>
                <w:tcPr>
                  <w:tcW w:w="0" w:type="auto"/>
                  <w:hideMark/>
                </w:tcPr>
                <w:p w14:paraId="584C9A25" w14:textId="77777777" w:rsidR="00740058" w:rsidRDefault="00740058">
                  <w:r>
                    <w:t>Tapis</w:t>
                  </w:r>
                </w:p>
              </w:tc>
              <w:tc>
                <w:tcPr>
                  <w:tcW w:w="0" w:type="auto"/>
                  <w:hideMark/>
                </w:tcPr>
                <w:p w14:paraId="0DC2515D" w14:textId="77777777" w:rsidR="00740058" w:rsidRDefault="00740058">
                  <w:r>
                    <w:t>Il y aura un grand tapis dans la salle</w:t>
                  </w:r>
                </w:p>
              </w:tc>
            </w:tr>
            <w:tr w:rsidR="00740058" w14:paraId="4E7ED212" w14:textId="77777777">
              <w:tc>
                <w:tcPr>
                  <w:tcW w:w="0" w:type="auto"/>
                  <w:hideMark/>
                </w:tcPr>
                <w:p w14:paraId="1CD88F0C" w14:textId="77777777" w:rsidR="00740058" w:rsidRDefault="00740058">
                  <w:r>
                    <w:t>Etagère</w:t>
                  </w:r>
                </w:p>
              </w:tc>
              <w:tc>
                <w:tcPr>
                  <w:tcW w:w="0" w:type="auto"/>
                  <w:hideMark/>
                </w:tcPr>
                <w:p w14:paraId="3AF47023" w14:textId="77777777" w:rsidR="00740058" w:rsidRDefault="00740058">
                  <w:r>
                    <w:t xml:space="preserve">Il y aura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</w:t>
                  </w:r>
                </w:p>
              </w:tc>
            </w:tr>
            <w:tr w:rsidR="00740058" w14:paraId="033BE021" w14:textId="77777777">
              <w:tc>
                <w:tcPr>
                  <w:tcW w:w="0" w:type="auto"/>
                  <w:hideMark/>
                </w:tcPr>
                <w:p w14:paraId="724DD0D5" w14:textId="77777777" w:rsidR="00740058" w:rsidRDefault="00740058">
                  <w:r>
                    <w:t>Porte-manteaux</w:t>
                  </w:r>
                </w:p>
              </w:tc>
              <w:tc>
                <w:tcPr>
                  <w:tcW w:w="0" w:type="auto"/>
                  <w:hideMark/>
                </w:tcPr>
                <w:p w14:paraId="2E51627B" w14:textId="77777777" w:rsidR="00740058" w:rsidRDefault="00740058">
                  <w:r>
                    <w:t xml:space="preserve">Il y aura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coin.</w:t>
                  </w:r>
                </w:p>
              </w:tc>
            </w:tr>
          </w:tbl>
          <w:p w14:paraId="2B12047E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423968BB" w14:textId="77777777" w:rsidR="00740058" w:rsidRDefault="00740058" w:rsidP="00740058">
      <w:pPr>
        <w:rPr>
          <w:rFonts w:ascii="Calibri" w:eastAsia="Calibri" w:hAnsi="Calibri" w:cs="Calibri"/>
        </w:rPr>
      </w:pPr>
    </w:p>
    <w:p w14:paraId="2F73B4A9" w14:textId="3D466626" w:rsidR="00740058" w:rsidRDefault="00740058" w:rsidP="00740058">
      <w:pPr>
        <w:pStyle w:val="Titre3"/>
      </w:pPr>
      <w:r>
        <w:t>Extérieur bâtiment</w:t>
      </w:r>
      <w:r w:rsidR="000B38F8">
        <w:t xml:space="preserve"> Mykola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1C899A88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6925D" w14:textId="77777777" w:rsidR="00740058" w:rsidRDefault="00740058">
            <w:proofErr w:type="gramStart"/>
            <w:r>
              <w:t>En tant que élève</w:t>
            </w:r>
            <w:proofErr w:type="gramEnd"/>
            <w:r>
              <w:t xml:space="preserve"> Je veux un extérieur du bâtiment Pour améliorer le point visuel de notre collège</w:t>
            </w:r>
          </w:p>
        </w:tc>
      </w:tr>
      <w:tr w:rsidR="00740058" w14:paraId="41EE6FF3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1557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072"/>
              <w:gridCol w:w="7747"/>
            </w:tblGrid>
            <w:tr w:rsidR="00740058" w14:paraId="6A3E6525" w14:textId="77777777">
              <w:tc>
                <w:tcPr>
                  <w:tcW w:w="0" w:type="auto"/>
                  <w:hideMark/>
                </w:tcPr>
                <w:p w14:paraId="4611A4D0" w14:textId="77777777" w:rsidR="00740058" w:rsidRDefault="00740058">
                  <w:proofErr w:type="gramStart"/>
                  <w:r>
                    <w:t>fontaine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DECA338" w14:textId="77777777" w:rsidR="00740058" w:rsidRDefault="00740058">
                  <w:r>
                    <w:t xml:space="preserve">Quand je </w:t>
                  </w:r>
                  <w:proofErr w:type="spellStart"/>
                  <w:proofErr w:type="gramStart"/>
                  <w:r>
                    <w:t>sort</w:t>
                  </w:r>
                  <w:proofErr w:type="spellEnd"/>
                  <w:proofErr w:type="gramEnd"/>
                  <w:r>
                    <w:t xml:space="preserve"> du bâtiment, à 5 mètres devant moi je vois une fontaine blanche.</w:t>
                  </w:r>
                </w:p>
              </w:tc>
            </w:tr>
            <w:tr w:rsidR="00740058" w14:paraId="3CE43234" w14:textId="77777777">
              <w:tc>
                <w:tcPr>
                  <w:tcW w:w="0" w:type="auto"/>
                  <w:hideMark/>
                </w:tcPr>
                <w:p w14:paraId="76BB396B" w14:textId="77777777" w:rsidR="00740058" w:rsidRDefault="00740058">
                  <w:proofErr w:type="gramStart"/>
                  <w:r>
                    <w:t>parking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0796BD2E" w14:textId="77777777" w:rsidR="00740058" w:rsidRDefault="00740058">
                  <w:proofErr w:type="gramStart"/>
                  <w:r>
                    <w:t>à</w:t>
                  </w:r>
                  <w:proofErr w:type="gramEnd"/>
                  <w:r>
                    <w:t xml:space="preserve"> droite de la fontaine il y'a deux places de parking de voitures</w:t>
                  </w:r>
                </w:p>
              </w:tc>
            </w:tr>
            <w:tr w:rsidR="00740058" w14:paraId="408158FC" w14:textId="77777777">
              <w:tc>
                <w:tcPr>
                  <w:tcW w:w="0" w:type="auto"/>
                  <w:hideMark/>
                </w:tcPr>
                <w:p w14:paraId="1966B9FA" w14:textId="77777777" w:rsidR="00740058" w:rsidRDefault="00740058">
                  <w:proofErr w:type="gramStart"/>
                  <w:r>
                    <w:t>arbre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4F9716F" w14:textId="77777777" w:rsidR="00740058" w:rsidRDefault="00740058">
                  <w:r>
                    <w:t xml:space="preserve">Quand je </w:t>
                  </w:r>
                  <w:proofErr w:type="spellStart"/>
                  <w:proofErr w:type="gramStart"/>
                  <w:r>
                    <w:t>sort</w:t>
                  </w:r>
                  <w:proofErr w:type="spellEnd"/>
                  <w:proofErr w:type="gramEnd"/>
                  <w:r>
                    <w:t xml:space="preserve"> du bâtiment, à 3 mètres à gauche je vois une arbre.</w:t>
                  </w:r>
                </w:p>
              </w:tc>
            </w:tr>
            <w:tr w:rsidR="00740058" w14:paraId="08CE470C" w14:textId="77777777">
              <w:tc>
                <w:tcPr>
                  <w:tcW w:w="0" w:type="auto"/>
                  <w:hideMark/>
                </w:tcPr>
                <w:p w14:paraId="3D3F9516" w14:textId="77777777" w:rsidR="00740058" w:rsidRDefault="00740058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B474927" w14:textId="77777777" w:rsidR="00740058" w:rsidRDefault="00740058">
                  <w:r>
                    <w:t>Devant l'arbre y'a un banc.</w:t>
                  </w:r>
                </w:p>
              </w:tc>
            </w:tr>
            <w:tr w:rsidR="00740058" w14:paraId="4D9EEA1B" w14:textId="77777777">
              <w:tc>
                <w:tcPr>
                  <w:tcW w:w="0" w:type="auto"/>
                  <w:hideMark/>
                </w:tcPr>
                <w:p w14:paraId="6C883DB8" w14:textId="77777777" w:rsidR="00740058" w:rsidRDefault="00740058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1B4BC0C" w14:textId="77777777" w:rsidR="00740058" w:rsidRDefault="00740058">
                  <w:r>
                    <w:t>A 50 cm de ce banc à gauche il y'a une chaise.</w:t>
                  </w:r>
                </w:p>
              </w:tc>
            </w:tr>
            <w:tr w:rsidR="00740058" w14:paraId="2756F8B3" w14:textId="77777777">
              <w:tc>
                <w:tcPr>
                  <w:tcW w:w="0" w:type="auto"/>
                  <w:hideMark/>
                </w:tcPr>
                <w:p w14:paraId="6487EE2A" w14:textId="77777777" w:rsidR="00740058" w:rsidRDefault="00740058">
                  <w:proofErr w:type="gramStart"/>
                  <w:r>
                    <w:t>buissons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DC8B1BA" w14:textId="77777777" w:rsidR="00740058" w:rsidRDefault="00740058">
                  <w:r>
                    <w:t>Derrière l'arbre se trouvent trois buissons.</w:t>
                  </w:r>
                </w:p>
              </w:tc>
            </w:tr>
            <w:tr w:rsidR="00740058" w14:paraId="70E00E8B" w14:textId="77777777">
              <w:tc>
                <w:tcPr>
                  <w:tcW w:w="0" w:type="auto"/>
                  <w:hideMark/>
                </w:tcPr>
                <w:p w14:paraId="4E8FB37C" w14:textId="77777777" w:rsidR="00740058" w:rsidRDefault="00740058">
                  <w:proofErr w:type="gramStart"/>
                  <w:r>
                    <w:t>fleurs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9E56852" w14:textId="77777777" w:rsidR="00740058" w:rsidRDefault="00740058">
                  <w:r>
                    <w:t xml:space="preserve">Tout </w:t>
                  </w:r>
                  <w:proofErr w:type="spellStart"/>
                  <w:r>
                    <w:t>autours</w:t>
                  </w:r>
                  <w:proofErr w:type="spellEnd"/>
                  <w:r>
                    <w:t xml:space="preserve"> de ces buissons je vois des fleurs rouges.</w:t>
                  </w:r>
                </w:p>
              </w:tc>
            </w:tr>
            <w:tr w:rsidR="00740058" w14:paraId="2B88E5FF" w14:textId="77777777">
              <w:tc>
                <w:tcPr>
                  <w:tcW w:w="0" w:type="auto"/>
                  <w:hideMark/>
                </w:tcPr>
                <w:p w14:paraId="5E9AD4F8" w14:textId="77777777" w:rsidR="00740058" w:rsidRDefault="00740058">
                  <w:proofErr w:type="gramStart"/>
                  <w:r>
                    <w:t>tobogan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4E90C47" w14:textId="77777777" w:rsidR="00740058" w:rsidRDefault="00740058">
                  <w:r>
                    <w:t>A 3 mètres à droite de l'arbre je vois un tobogan.</w:t>
                  </w:r>
                </w:p>
              </w:tc>
            </w:tr>
            <w:tr w:rsidR="00740058" w14:paraId="3295BD39" w14:textId="77777777">
              <w:tc>
                <w:tcPr>
                  <w:tcW w:w="0" w:type="auto"/>
                  <w:hideMark/>
                </w:tcPr>
                <w:p w14:paraId="3DEC382F" w14:textId="77777777" w:rsidR="00740058" w:rsidRDefault="00740058">
                  <w:proofErr w:type="gramStart"/>
                  <w:r>
                    <w:t>trampoline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A344708" w14:textId="77777777" w:rsidR="00740058" w:rsidRDefault="00740058">
                  <w:proofErr w:type="gramStart"/>
                  <w:r>
                    <w:t>à</w:t>
                  </w:r>
                  <w:proofErr w:type="gramEnd"/>
                  <w:r>
                    <w:t xml:space="preserve"> trois mètres à gauche de l'arbre je vois une trampoline.</w:t>
                  </w:r>
                </w:p>
              </w:tc>
            </w:tr>
            <w:tr w:rsidR="00740058" w14:paraId="1A8DC28E" w14:textId="77777777">
              <w:tc>
                <w:tcPr>
                  <w:tcW w:w="0" w:type="auto"/>
                  <w:hideMark/>
                </w:tcPr>
                <w:p w14:paraId="3588F9D7" w14:textId="77777777" w:rsidR="00740058" w:rsidRDefault="00740058">
                  <w:proofErr w:type="gramStart"/>
                  <w:r>
                    <w:t>roses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2E5878B" w14:textId="77777777" w:rsidR="00740058" w:rsidRDefault="00740058">
                  <w:proofErr w:type="gramStart"/>
                  <w:r>
                    <w:t>à</w:t>
                  </w:r>
                  <w:proofErr w:type="gramEnd"/>
                  <w:r>
                    <w:t xml:space="preserve"> côté du tobogan je vois des roses de différentes couleurs.</w:t>
                  </w:r>
                </w:p>
              </w:tc>
            </w:tr>
          </w:tbl>
          <w:p w14:paraId="4B6D7A02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73499338" w14:textId="77777777" w:rsidR="00740058" w:rsidRDefault="00740058" w:rsidP="00740058">
      <w:pPr>
        <w:rPr>
          <w:rFonts w:ascii="Calibri" w:eastAsia="Calibri" w:hAnsi="Calibri" w:cs="Calibri"/>
        </w:rPr>
      </w:pPr>
    </w:p>
    <w:p w14:paraId="68A1B24B" w14:textId="3332EA20" w:rsidR="00740058" w:rsidRDefault="00740058" w:rsidP="00740058">
      <w:pPr>
        <w:pStyle w:val="Titre3"/>
      </w:pPr>
      <w:r>
        <w:t>Salle d'imprimante D14</w:t>
      </w:r>
      <w:r w:rsidR="000B38F8">
        <w:t xml:space="preserve"> Alexandre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5EEC1462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1D744" w14:textId="77777777" w:rsidR="00740058" w:rsidRDefault="00740058">
            <w:r>
              <w:t>En tant qu'élève Je veux une salle d'imprimante Afin de pouvoir imprimer des papiers si j'en ai besoin</w:t>
            </w:r>
          </w:p>
        </w:tc>
      </w:tr>
      <w:tr w:rsidR="00740058" w14:paraId="7A48D224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6D4C9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3814"/>
            </w:tblGrid>
            <w:tr w:rsidR="00740058" w14:paraId="33393AAE" w14:textId="77777777">
              <w:tc>
                <w:tcPr>
                  <w:tcW w:w="0" w:type="auto"/>
                  <w:hideMark/>
                </w:tcPr>
                <w:p w14:paraId="49ADED0C" w14:textId="77777777" w:rsidR="00740058" w:rsidRDefault="00740058">
                  <w:r>
                    <w:t>Imprimante</w:t>
                  </w:r>
                </w:p>
              </w:tc>
              <w:tc>
                <w:tcPr>
                  <w:tcW w:w="0" w:type="auto"/>
                  <w:hideMark/>
                </w:tcPr>
                <w:p w14:paraId="306BD0E2" w14:textId="77777777" w:rsidR="00740058" w:rsidRDefault="00740058">
                  <w:r>
                    <w:t>- Il y a 1 imprimante dans la salle</w:t>
                  </w:r>
                </w:p>
              </w:tc>
            </w:tr>
            <w:tr w:rsidR="00740058" w14:paraId="665F776A" w14:textId="77777777">
              <w:tc>
                <w:tcPr>
                  <w:tcW w:w="0" w:type="auto"/>
                  <w:hideMark/>
                </w:tcPr>
                <w:p w14:paraId="358CF11D" w14:textId="77777777" w:rsidR="00740058" w:rsidRDefault="00740058">
                  <w:r>
                    <w:t>Fenêtre</w:t>
                  </w:r>
                </w:p>
              </w:tc>
              <w:tc>
                <w:tcPr>
                  <w:tcW w:w="0" w:type="auto"/>
                  <w:hideMark/>
                </w:tcPr>
                <w:p w14:paraId="7B0ABF72" w14:textId="77777777" w:rsidR="00740058" w:rsidRDefault="00740058">
                  <w:r>
                    <w:t>- Il y a 1 fenêtre dans la pièce</w:t>
                  </w:r>
                </w:p>
              </w:tc>
            </w:tr>
            <w:tr w:rsidR="00740058" w14:paraId="78016D7B" w14:textId="77777777">
              <w:tc>
                <w:tcPr>
                  <w:tcW w:w="0" w:type="auto"/>
                  <w:hideMark/>
                </w:tcPr>
                <w:p w14:paraId="77751936" w14:textId="77777777" w:rsidR="00740058" w:rsidRDefault="00740058">
                  <w:r>
                    <w:t>Armoire</w:t>
                  </w:r>
                </w:p>
              </w:tc>
              <w:tc>
                <w:tcPr>
                  <w:tcW w:w="0" w:type="auto"/>
                  <w:hideMark/>
                </w:tcPr>
                <w:p w14:paraId="6255288C" w14:textId="77777777" w:rsidR="00740058" w:rsidRDefault="00740058">
                  <w:r>
                    <w:t>- Il y a 1 armoire pour stocker du papier</w:t>
                  </w:r>
                </w:p>
              </w:tc>
            </w:tr>
            <w:tr w:rsidR="00740058" w14:paraId="6CF4D041" w14:textId="77777777">
              <w:tc>
                <w:tcPr>
                  <w:tcW w:w="0" w:type="auto"/>
                  <w:hideMark/>
                </w:tcPr>
                <w:p w14:paraId="69D1F3BA" w14:textId="77777777" w:rsidR="00740058" w:rsidRDefault="00740058">
                  <w:r>
                    <w:t>Murs</w:t>
                  </w:r>
                </w:p>
              </w:tc>
              <w:tc>
                <w:tcPr>
                  <w:tcW w:w="0" w:type="auto"/>
                  <w:hideMark/>
                </w:tcPr>
                <w:p w14:paraId="36802413" w14:textId="77777777" w:rsidR="00740058" w:rsidRDefault="00740058">
                  <w:r>
                    <w:t>- Il y a des murs gris clair</w:t>
                  </w:r>
                </w:p>
              </w:tc>
            </w:tr>
            <w:tr w:rsidR="00740058" w14:paraId="0BB236F0" w14:textId="77777777">
              <w:tc>
                <w:tcPr>
                  <w:tcW w:w="0" w:type="auto"/>
                  <w:hideMark/>
                </w:tcPr>
                <w:p w14:paraId="06E64846" w14:textId="77777777" w:rsidR="00740058" w:rsidRDefault="00740058">
                  <w:r>
                    <w:t>Poubelle</w:t>
                  </w:r>
                </w:p>
              </w:tc>
              <w:tc>
                <w:tcPr>
                  <w:tcW w:w="0" w:type="auto"/>
                  <w:hideMark/>
                </w:tcPr>
                <w:p w14:paraId="4B6F663E" w14:textId="77777777" w:rsidR="00740058" w:rsidRDefault="00740058">
                  <w:r>
                    <w:t>- Il y a une poubelle</w:t>
                  </w:r>
                </w:p>
              </w:tc>
            </w:tr>
            <w:tr w:rsidR="00740058" w14:paraId="6FD6FBC8" w14:textId="77777777">
              <w:tc>
                <w:tcPr>
                  <w:tcW w:w="0" w:type="auto"/>
                  <w:hideMark/>
                </w:tcPr>
                <w:p w14:paraId="4EF24391" w14:textId="77777777" w:rsidR="00740058" w:rsidRDefault="00740058">
                  <w:r>
                    <w:t>Sol</w:t>
                  </w:r>
                </w:p>
              </w:tc>
              <w:tc>
                <w:tcPr>
                  <w:tcW w:w="0" w:type="auto"/>
                  <w:hideMark/>
                </w:tcPr>
                <w:p w14:paraId="3F16FC39" w14:textId="77777777" w:rsidR="00740058" w:rsidRDefault="00740058">
                  <w:r>
                    <w:t>- Il y a un sol noir</w:t>
                  </w:r>
                </w:p>
              </w:tc>
            </w:tr>
            <w:tr w:rsidR="00740058" w14:paraId="33684CC0" w14:textId="77777777">
              <w:tc>
                <w:tcPr>
                  <w:tcW w:w="0" w:type="auto"/>
                  <w:hideMark/>
                </w:tcPr>
                <w:p w14:paraId="25862922" w14:textId="77777777" w:rsidR="00740058" w:rsidRDefault="00740058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14:paraId="26E4D266" w14:textId="77777777" w:rsidR="00740058" w:rsidRDefault="00740058">
                  <w:r>
                    <w:t>- Il y a une porte en bois</w:t>
                  </w:r>
                </w:p>
              </w:tc>
            </w:tr>
            <w:tr w:rsidR="00740058" w14:paraId="6226DD16" w14:textId="77777777">
              <w:tc>
                <w:tcPr>
                  <w:tcW w:w="0" w:type="auto"/>
                  <w:hideMark/>
                </w:tcPr>
                <w:p w14:paraId="43553658" w14:textId="77777777" w:rsidR="00740058" w:rsidRDefault="00740058">
                  <w:r>
                    <w:t>Tapis</w:t>
                  </w:r>
                </w:p>
              </w:tc>
              <w:tc>
                <w:tcPr>
                  <w:tcW w:w="0" w:type="auto"/>
                  <w:hideMark/>
                </w:tcPr>
                <w:p w14:paraId="3712AA95" w14:textId="77777777" w:rsidR="00740058" w:rsidRDefault="00740058">
                  <w:r>
                    <w:t>- Il y a un tapis sous l'imprimante</w:t>
                  </w:r>
                </w:p>
              </w:tc>
            </w:tr>
          </w:tbl>
          <w:p w14:paraId="07FC6F5C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56B2B858" w14:textId="77777777" w:rsidR="00740058" w:rsidRDefault="00740058" w:rsidP="00740058">
      <w:pPr>
        <w:rPr>
          <w:rFonts w:ascii="Calibri" w:eastAsia="Calibri" w:hAnsi="Calibri" w:cs="Calibri"/>
        </w:rPr>
      </w:pPr>
    </w:p>
    <w:p w14:paraId="2156FF2F" w14:textId="739D722D" w:rsidR="00740058" w:rsidRDefault="00740058" w:rsidP="00740058">
      <w:pPr>
        <w:pStyle w:val="Titre3"/>
      </w:pPr>
      <w:r>
        <w:t>Salle d'imprimante D04</w:t>
      </w:r>
      <w:r w:rsidR="00BF6ED2">
        <w:t xml:space="preserve"> Alexandre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0804D08B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8612D" w14:textId="77777777" w:rsidR="00740058" w:rsidRDefault="00740058">
            <w:r>
              <w:t>En tant qu'élève Je veux une salle d'imprimante Afin de pouvoir imprimer des papiers si j'en ai besoin</w:t>
            </w:r>
          </w:p>
        </w:tc>
      </w:tr>
      <w:tr w:rsidR="00740058" w14:paraId="2BAFC109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2C21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4077"/>
            </w:tblGrid>
            <w:tr w:rsidR="00740058" w14:paraId="41188228" w14:textId="77777777">
              <w:tc>
                <w:tcPr>
                  <w:tcW w:w="0" w:type="auto"/>
                  <w:hideMark/>
                </w:tcPr>
                <w:p w14:paraId="7CC6BA56" w14:textId="77777777" w:rsidR="00740058" w:rsidRDefault="00740058">
                  <w:r>
                    <w:t>Imprimante</w:t>
                  </w:r>
                </w:p>
              </w:tc>
              <w:tc>
                <w:tcPr>
                  <w:tcW w:w="0" w:type="auto"/>
                  <w:hideMark/>
                </w:tcPr>
                <w:p w14:paraId="6EE778F7" w14:textId="77777777" w:rsidR="00740058" w:rsidRDefault="00740058">
                  <w:r>
                    <w:t>- Il y a 1 imprimante dans la salle</w:t>
                  </w:r>
                </w:p>
              </w:tc>
            </w:tr>
            <w:tr w:rsidR="00740058" w14:paraId="0F32A369" w14:textId="77777777">
              <w:tc>
                <w:tcPr>
                  <w:tcW w:w="0" w:type="auto"/>
                  <w:hideMark/>
                </w:tcPr>
                <w:p w14:paraId="64461E0F" w14:textId="77777777" w:rsidR="00740058" w:rsidRDefault="00740058">
                  <w:r>
                    <w:t>Fenêtre</w:t>
                  </w:r>
                </w:p>
              </w:tc>
              <w:tc>
                <w:tcPr>
                  <w:tcW w:w="0" w:type="auto"/>
                  <w:hideMark/>
                </w:tcPr>
                <w:p w14:paraId="70FC0402" w14:textId="77777777" w:rsidR="00740058" w:rsidRDefault="00740058">
                  <w:r>
                    <w:t>- Il y a 1 fenêtre dans la pièce</w:t>
                  </w:r>
                </w:p>
              </w:tc>
            </w:tr>
            <w:tr w:rsidR="00740058" w14:paraId="4FE1EA40" w14:textId="77777777">
              <w:tc>
                <w:tcPr>
                  <w:tcW w:w="0" w:type="auto"/>
                  <w:hideMark/>
                </w:tcPr>
                <w:p w14:paraId="24B3AF2A" w14:textId="77777777" w:rsidR="00740058" w:rsidRDefault="00740058">
                  <w:r>
                    <w:t>Armoire</w:t>
                  </w:r>
                </w:p>
              </w:tc>
              <w:tc>
                <w:tcPr>
                  <w:tcW w:w="0" w:type="auto"/>
                  <w:hideMark/>
                </w:tcPr>
                <w:p w14:paraId="1C53A4B1" w14:textId="77777777" w:rsidR="00740058" w:rsidRDefault="00740058">
                  <w:r>
                    <w:t>- Il y a une armoire pour stocker du papier</w:t>
                  </w:r>
                </w:p>
              </w:tc>
            </w:tr>
            <w:tr w:rsidR="00740058" w14:paraId="22A5C58A" w14:textId="77777777">
              <w:tc>
                <w:tcPr>
                  <w:tcW w:w="0" w:type="auto"/>
                  <w:hideMark/>
                </w:tcPr>
                <w:p w14:paraId="28E46BD3" w14:textId="77777777" w:rsidR="00740058" w:rsidRDefault="00740058">
                  <w:r>
                    <w:t>Murs</w:t>
                  </w:r>
                </w:p>
              </w:tc>
              <w:tc>
                <w:tcPr>
                  <w:tcW w:w="0" w:type="auto"/>
                  <w:hideMark/>
                </w:tcPr>
                <w:p w14:paraId="5E093792" w14:textId="77777777" w:rsidR="00740058" w:rsidRDefault="00740058">
                  <w:r>
                    <w:t>- Je veux des murs gris clair</w:t>
                  </w:r>
                </w:p>
              </w:tc>
            </w:tr>
            <w:tr w:rsidR="00740058" w14:paraId="1F420B60" w14:textId="77777777">
              <w:tc>
                <w:tcPr>
                  <w:tcW w:w="0" w:type="auto"/>
                  <w:hideMark/>
                </w:tcPr>
                <w:p w14:paraId="4C980F61" w14:textId="77777777" w:rsidR="00740058" w:rsidRDefault="00740058">
                  <w:r>
                    <w:t>Poubelle</w:t>
                  </w:r>
                </w:p>
              </w:tc>
              <w:tc>
                <w:tcPr>
                  <w:tcW w:w="0" w:type="auto"/>
                  <w:hideMark/>
                </w:tcPr>
                <w:p w14:paraId="0092EAB0" w14:textId="77777777" w:rsidR="00740058" w:rsidRDefault="00740058">
                  <w:r>
                    <w:t>- Il y a une poubelle</w:t>
                  </w:r>
                </w:p>
              </w:tc>
            </w:tr>
            <w:tr w:rsidR="00740058" w14:paraId="7957B7AF" w14:textId="77777777">
              <w:tc>
                <w:tcPr>
                  <w:tcW w:w="0" w:type="auto"/>
                  <w:hideMark/>
                </w:tcPr>
                <w:p w14:paraId="43BB2683" w14:textId="77777777" w:rsidR="00740058" w:rsidRDefault="00740058">
                  <w:r>
                    <w:t>Sol</w:t>
                  </w:r>
                </w:p>
              </w:tc>
              <w:tc>
                <w:tcPr>
                  <w:tcW w:w="0" w:type="auto"/>
                  <w:hideMark/>
                </w:tcPr>
                <w:p w14:paraId="7DC13D40" w14:textId="77777777" w:rsidR="00740058" w:rsidRDefault="00740058">
                  <w:r>
                    <w:t>- Il y a un sol noir</w:t>
                  </w:r>
                </w:p>
              </w:tc>
            </w:tr>
            <w:tr w:rsidR="00740058" w14:paraId="2D89A9CC" w14:textId="77777777">
              <w:tc>
                <w:tcPr>
                  <w:tcW w:w="0" w:type="auto"/>
                  <w:hideMark/>
                </w:tcPr>
                <w:p w14:paraId="352EA318" w14:textId="77777777" w:rsidR="00740058" w:rsidRDefault="00740058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14:paraId="5933A68F" w14:textId="77777777" w:rsidR="00740058" w:rsidRDefault="00740058">
                  <w:r>
                    <w:t>- Il y a une porte en bois</w:t>
                  </w:r>
                </w:p>
              </w:tc>
            </w:tr>
            <w:tr w:rsidR="00740058" w14:paraId="14F89EB0" w14:textId="77777777">
              <w:tc>
                <w:tcPr>
                  <w:tcW w:w="0" w:type="auto"/>
                  <w:hideMark/>
                </w:tcPr>
                <w:p w14:paraId="1543B587" w14:textId="77777777" w:rsidR="00740058" w:rsidRDefault="00740058">
                  <w:r>
                    <w:t>Tapis</w:t>
                  </w:r>
                </w:p>
              </w:tc>
              <w:tc>
                <w:tcPr>
                  <w:tcW w:w="0" w:type="auto"/>
                  <w:hideMark/>
                </w:tcPr>
                <w:p w14:paraId="6197BB48" w14:textId="77777777" w:rsidR="00740058" w:rsidRDefault="00740058">
                  <w:r>
                    <w:t>- Il y a un tapis sous l'imprimante</w:t>
                  </w:r>
                </w:p>
              </w:tc>
            </w:tr>
          </w:tbl>
          <w:p w14:paraId="20EC7E23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108D3237" w14:textId="77777777" w:rsidR="00740058" w:rsidRDefault="00740058" w:rsidP="00740058">
      <w:pPr>
        <w:rPr>
          <w:rFonts w:ascii="Calibri" w:eastAsia="Calibri" w:hAnsi="Calibri" w:cs="Calibri"/>
        </w:rPr>
      </w:pPr>
    </w:p>
    <w:p w14:paraId="13CC2773" w14:textId="54322144" w:rsidR="00740058" w:rsidRDefault="00740058" w:rsidP="00740058">
      <w:pPr>
        <w:pStyle w:val="Titre3"/>
      </w:pPr>
      <w:r>
        <w:t>Toilettes D12</w:t>
      </w:r>
      <w:r w:rsidR="00BF6ED2">
        <w:t xml:space="preserve"> Alexandre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7"/>
      </w:tblGrid>
      <w:tr w:rsidR="00740058" w14:paraId="42A8AB3E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147C" w14:textId="77777777" w:rsidR="00740058" w:rsidRDefault="00740058">
            <w:r>
              <w:t xml:space="preserve">En tant </w:t>
            </w:r>
            <w:proofErr w:type="gramStart"/>
            <w:r>
              <w:t>qu'élèves Je</w:t>
            </w:r>
            <w:proofErr w:type="gramEnd"/>
            <w:r>
              <w:t xml:space="preserve"> veux des toilettes Pour pouvoir faire mes besoins</w:t>
            </w:r>
          </w:p>
        </w:tc>
      </w:tr>
      <w:tr w:rsidR="00740058" w14:paraId="49AD7D8F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4D54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69"/>
              <w:gridCol w:w="6018"/>
            </w:tblGrid>
            <w:tr w:rsidR="00740058" w14:paraId="5DD1DF62" w14:textId="77777777">
              <w:tc>
                <w:tcPr>
                  <w:tcW w:w="0" w:type="auto"/>
                  <w:hideMark/>
                </w:tcPr>
                <w:p w14:paraId="2EA96742" w14:textId="77777777" w:rsidR="00740058" w:rsidRDefault="00740058">
                  <w:r>
                    <w:t>Toilette</w:t>
                  </w:r>
                </w:p>
              </w:tc>
              <w:tc>
                <w:tcPr>
                  <w:tcW w:w="0" w:type="auto"/>
                  <w:hideMark/>
                </w:tcPr>
                <w:p w14:paraId="33EB1D5A" w14:textId="77777777" w:rsidR="00740058" w:rsidRDefault="00740058">
                  <w:r>
                    <w:t xml:space="preserve">- Il y a 3 petites pièces différente avec des toilettes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l'intérieur</w:t>
                  </w:r>
                </w:p>
              </w:tc>
            </w:tr>
            <w:tr w:rsidR="00740058" w14:paraId="453C00DF" w14:textId="77777777">
              <w:tc>
                <w:tcPr>
                  <w:tcW w:w="0" w:type="auto"/>
                  <w:hideMark/>
                </w:tcPr>
                <w:p w14:paraId="57739CB3" w14:textId="77777777" w:rsidR="00740058" w:rsidRDefault="00740058">
                  <w:r>
                    <w:t>Lavabo</w:t>
                  </w:r>
                </w:p>
              </w:tc>
              <w:tc>
                <w:tcPr>
                  <w:tcW w:w="0" w:type="auto"/>
                  <w:hideMark/>
                </w:tcPr>
                <w:p w14:paraId="094F60AA" w14:textId="77777777" w:rsidR="00740058" w:rsidRDefault="00740058">
                  <w:r>
                    <w:t>- Il y a un lavabo par toilette</w:t>
                  </w:r>
                </w:p>
              </w:tc>
            </w:tr>
            <w:tr w:rsidR="00740058" w14:paraId="32F4AC51" w14:textId="77777777">
              <w:tc>
                <w:tcPr>
                  <w:tcW w:w="0" w:type="auto"/>
                  <w:hideMark/>
                </w:tcPr>
                <w:p w14:paraId="29FA3DCF" w14:textId="77777777" w:rsidR="00740058" w:rsidRDefault="00740058">
                  <w:r>
                    <w:t>Savon</w:t>
                  </w:r>
                </w:p>
              </w:tc>
              <w:tc>
                <w:tcPr>
                  <w:tcW w:w="0" w:type="auto"/>
                  <w:hideMark/>
                </w:tcPr>
                <w:p w14:paraId="0021FD07" w14:textId="77777777" w:rsidR="00740058" w:rsidRDefault="00740058">
                  <w:r>
                    <w:t>- Il y a une boite de savon par toilettes</w:t>
                  </w:r>
                </w:p>
              </w:tc>
            </w:tr>
            <w:tr w:rsidR="00740058" w14:paraId="176520DE" w14:textId="77777777">
              <w:tc>
                <w:tcPr>
                  <w:tcW w:w="0" w:type="auto"/>
                  <w:hideMark/>
                </w:tcPr>
                <w:p w14:paraId="6F8370CC" w14:textId="77777777" w:rsidR="00740058" w:rsidRDefault="00740058">
                  <w:r>
                    <w:t>Papier pour les mains</w:t>
                  </w:r>
                </w:p>
              </w:tc>
              <w:tc>
                <w:tcPr>
                  <w:tcW w:w="0" w:type="auto"/>
                  <w:hideMark/>
                </w:tcPr>
                <w:p w14:paraId="208B3461" w14:textId="77777777" w:rsidR="00740058" w:rsidRDefault="00740058">
                  <w:r>
                    <w:t>- Il y a 1 distributeur de papier pour les mains par toilette</w:t>
                  </w:r>
                </w:p>
              </w:tc>
            </w:tr>
            <w:tr w:rsidR="00740058" w14:paraId="5E237794" w14:textId="77777777">
              <w:tc>
                <w:tcPr>
                  <w:tcW w:w="0" w:type="auto"/>
                  <w:hideMark/>
                </w:tcPr>
                <w:p w14:paraId="1DAA9DE5" w14:textId="77777777" w:rsidR="00740058" w:rsidRDefault="00740058">
                  <w:r>
                    <w:t>Poubelle</w:t>
                  </w:r>
                </w:p>
              </w:tc>
              <w:tc>
                <w:tcPr>
                  <w:tcW w:w="0" w:type="auto"/>
                  <w:hideMark/>
                </w:tcPr>
                <w:p w14:paraId="35782B57" w14:textId="77777777" w:rsidR="00740058" w:rsidRDefault="00740058">
                  <w:r>
                    <w:t>- Il y a une poubelle dans chaque toilettes</w:t>
                  </w:r>
                </w:p>
              </w:tc>
            </w:tr>
            <w:tr w:rsidR="00740058" w14:paraId="68846A6C" w14:textId="77777777">
              <w:tc>
                <w:tcPr>
                  <w:tcW w:w="0" w:type="auto"/>
                  <w:hideMark/>
                </w:tcPr>
                <w:p w14:paraId="11AF53D7" w14:textId="77777777" w:rsidR="00740058" w:rsidRDefault="00740058">
                  <w:r>
                    <w:t>Murs</w:t>
                  </w:r>
                </w:p>
              </w:tc>
              <w:tc>
                <w:tcPr>
                  <w:tcW w:w="0" w:type="auto"/>
                  <w:hideMark/>
                </w:tcPr>
                <w:p w14:paraId="0E30283D" w14:textId="77777777" w:rsidR="00740058" w:rsidRDefault="00740058">
                  <w:r>
                    <w:t xml:space="preserve">- Il y a </w:t>
                  </w:r>
                  <w:proofErr w:type="spellStart"/>
                  <w:proofErr w:type="gramStart"/>
                  <w:r>
                    <w:t>tout</w:t>
                  </w:r>
                  <w:proofErr w:type="spellEnd"/>
                  <w:r>
                    <w:t xml:space="preserve"> les murs blanc</w:t>
                  </w:r>
                  <w:proofErr w:type="gramEnd"/>
                  <w:r>
                    <w:t xml:space="preserve"> par toilette</w:t>
                  </w:r>
                </w:p>
              </w:tc>
            </w:tr>
            <w:tr w:rsidR="00740058" w14:paraId="1DC08EFC" w14:textId="77777777">
              <w:tc>
                <w:tcPr>
                  <w:tcW w:w="0" w:type="auto"/>
                  <w:hideMark/>
                </w:tcPr>
                <w:p w14:paraId="3AF3AF44" w14:textId="77777777" w:rsidR="00740058" w:rsidRDefault="00740058">
                  <w:r>
                    <w:t>Interrupteur</w:t>
                  </w:r>
                </w:p>
              </w:tc>
              <w:tc>
                <w:tcPr>
                  <w:tcW w:w="0" w:type="auto"/>
                  <w:hideMark/>
                </w:tcPr>
                <w:p w14:paraId="31978B1C" w14:textId="77777777" w:rsidR="00740058" w:rsidRDefault="00740058">
                  <w:r>
                    <w:t>- Il y a un interrupteur pour la lumière dans chaque toilette</w:t>
                  </w:r>
                </w:p>
              </w:tc>
            </w:tr>
            <w:tr w:rsidR="00740058" w14:paraId="3DCFE58E" w14:textId="77777777">
              <w:tc>
                <w:tcPr>
                  <w:tcW w:w="0" w:type="auto"/>
                  <w:hideMark/>
                </w:tcPr>
                <w:p w14:paraId="7F3A1CE7" w14:textId="77777777" w:rsidR="00740058" w:rsidRDefault="00740058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14:paraId="7373D56F" w14:textId="77777777" w:rsidR="00740058" w:rsidRDefault="00740058">
                  <w:r>
                    <w:t>- Il y a une porte en bois claire</w:t>
                  </w:r>
                </w:p>
              </w:tc>
            </w:tr>
            <w:tr w:rsidR="00740058" w14:paraId="114CDE2D" w14:textId="77777777">
              <w:tc>
                <w:tcPr>
                  <w:tcW w:w="0" w:type="auto"/>
                  <w:hideMark/>
                </w:tcPr>
                <w:p w14:paraId="6BA65785" w14:textId="77777777" w:rsidR="00740058" w:rsidRDefault="00740058">
                  <w:r>
                    <w:t>Papier toilette</w:t>
                  </w:r>
                </w:p>
              </w:tc>
              <w:tc>
                <w:tcPr>
                  <w:tcW w:w="0" w:type="auto"/>
                  <w:hideMark/>
                </w:tcPr>
                <w:p w14:paraId="67786879" w14:textId="77777777" w:rsidR="00740058" w:rsidRDefault="00740058">
                  <w:r>
                    <w:t>- Il y un rouleau de papier toilette par toilette</w:t>
                  </w:r>
                </w:p>
              </w:tc>
            </w:tr>
          </w:tbl>
          <w:p w14:paraId="4CF40D42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1FB6B5F6" w14:textId="77777777" w:rsidR="00740058" w:rsidRDefault="00740058" w:rsidP="00740058">
      <w:pPr>
        <w:rPr>
          <w:rFonts w:ascii="Calibri" w:eastAsia="Calibri" w:hAnsi="Calibri" w:cs="Calibri"/>
        </w:rPr>
      </w:pPr>
    </w:p>
    <w:p w14:paraId="3F6F5E22" w14:textId="77777777" w:rsidR="00740058" w:rsidRDefault="00740058" w:rsidP="00740058">
      <w:pPr>
        <w:pStyle w:val="Titre3"/>
      </w:pPr>
      <w:r>
        <w:t>Salle de classe étage D08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40EC1D89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B07EF" w14:textId="77777777" w:rsidR="00740058" w:rsidRDefault="00740058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740058" w14:paraId="1FE7DA67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F613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50"/>
              <w:gridCol w:w="7120"/>
            </w:tblGrid>
            <w:tr w:rsidR="00740058" w14:paraId="4EB49FAB" w14:textId="77777777">
              <w:tc>
                <w:tcPr>
                  <w:tcW w:w="0" w:type="auto"/>
                  <w:hideMark/>
                </w:tcPr>
                <w:p w14:paraId="5A2E008E" w14:textId="77777777" w:rsidR="00740058" w:rsidRDefault="00740058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  <w:hideMark/>
                </w:tcPr>
                <w:p w14:paraId="31D836A1" w14:textId="77777777" w:rsidR="00740058" w:rsidRDefault="00740058">
                  <w:r>
                    <w:t xml:space="preserve">Quand j'entre dans la classe il y'a trois rangées </w:t>
                  </w:r>
                  <w:proofErr w:type="gramStart"/>
                  <w:r>
                    <w:t>de  4</w:t>
                  </w:r>
                  <w:proofErr w:type="gramEnd"/>
                  <w:r>
                    <w:t xml:space="preserve"> tables chacune.</w:t>
                  </w:r>
                </w:p>
              </w:tc>
            </w:tr>
            <w:tr w:rsidR="00740058" w14:paraId="3728891D" w14:textId="77777777">
              <w:tc>
                <w:tcPr>
                  <w:tcW w:w="0" w:type="auto"/>
                  <w:hideMark/>
                </w:tcPr>
                <w:p w14:paraId="025E5385" w14:textId="77777777" w:rsidR="00740058" w:rsidRDefault="00740058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7B6B41C" w14:textId="77777777" w:rsidR="00740058" w:rsidRDefault="00740058">
                  <w:r>
                    <w:t>Quand j'entre dans la salle je vois une bibliothèque à ma droite.</w:t>
                  </w:r>
                </w:p>
              </w:tc>
            </w:tr>
            <w:tr w:rsidR="00740058" w14:paraId="75871DE8" w14:textId="77777777">
              <w:tc>
                <w:tcPr>
                  <w:tcW w:w="0" w:type="auto"/>
                  <w:hideMark/>
                </w:tcPr>
                <w:p w14:paraId="29210084" w14:textId="77777777" w:rsidR="00740058" w:rsidRDefault="00740058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21D9FC4" w14:textId="77777777" w:rsidR="00740058" w:rsidRDefault="00740058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740058" w14:paraId="18D0A53B" w14:textId="77777777">
              <w:tc>
                <w:tcPr>
                  <w:tcW w:w="0" w:type="auto"/>
                  <w:hideMark/>
                </w:tcPr>
                <w:p w14:paraId="5B934949" w14:textId="77777777" w:rsidR="00740058" w:rsidRDefault="00740058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C6F6709" w14:textId="77777777" w:rsidR="00740058" w:rsidRDefault="00740058">
                  <w:r>
                    <w:t>Les chaises sont devant les tables</w:t>
                  </w:r>
                </w:p>
              </w:tc>
            </w:tr>
            <w:tr w:rsidR="00740058" w14:paraId="282BF569" w14:textId="77777777">
              <w:tc>
                <w:tcPr>
                  <w:tcW w:w="0" w:type="auto"/>
                  <w:hideMark/>
                </w:tcPr>
                <w:p w14:paraId="175F7D90" w14:textId="77777777" w:rsidR="00740058" w:rsidRDefault="00740058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  <w:hideMark/>
                </w:tcPr>
                <w:p w14:paraId="4560A879" w14:textId="77777777" w:rsidR="00740058" w:rsidRDefault="00740058">
                  <w:r>
                    <w:t>Devant les tables se positionne un tableau blanc</w:t>
                  </w:r>
                </w:p>
              </w:tc>
            </w:tr>
            <w:tr w:rsidR="00740058" w14:paraId="39E887A7" w14:textId="77777777">
              <w:tc>
                <w:tcPr>
                  <w:tcW w:w="0" w:type="auto"/>
                  <w:hideMark/>
                </w:tcPr>
                <w:p w14:paraId="3972939D" w14:textId="77777777" w:rsidR="00740058" w:rsidRDefault="00740058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  <w:hideMark/>
                </w:tcPr>
                <w:p w14:paraId="7B95B909" w14:textId="77777777" w:rsidR="00740058" w:rsidRDefault="00740058">
                  <w:r>
                    <w:t>Sur chaque table se trouvent deux écrans avec un clavier et souris</w:t>
                  </w:r>
                </w:p>
              </w:tc>
            </w:tr>
            <w:tr w:rsidR="00740058" w14:paraId="14A10984" w14:textId="77777777">
              <w:tc>
                <w:tcPr>
                  <w:tcW w:w="0" w:type="auto"/>
                  <w:hideMark/>
                </w:tcPr>
                <w:p w14:paraId="28A8F566" w14:textId="77777777" w:rsidR="00740058" w:rsidRDefault="00740058">
                  <w:proofErr w:type="gramStart"/>
                  <w:r>
                    <w:t>canapé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4DB1AD3" w14:textId="77777777" w:rsidR="00740058" w:rsidRDefault="00740058">
                  <w:r>
                    <w:t>Au fond de la salle, dans le coin à droite se trouve un canapé à quatre places</w:t>
                  </w:r>
                </w:p>
              </w:tc>
            </w:tr>
            <w:tr w:rsidR="00740058" w14:paraId="660E5DE5" w14:textId="77777777">
              <w:tc>
                <w:tcPr>
                  <w:tcW w:w="0" w:type="auto"/>
                  <w:hideMark/>
                </w:tcPr>
                <w:p w14:paraId="00F6BFFC" w14:textId="77777777" w:rsidR="00740058" w:rsidRDefault="00740058">
                  <w:proofErr w:type="gramStart"/>
                  <w:r>
                    <w:t>poufs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52FCE69" w14:textId="77777777" w:rsidR="00740058" w:rsidRDefault="00740058">
                  <w:r>
                    <w:t>Devant ce canapé se trouvent deux poufs</w:t>
                  </w:r>
                </w:p>
              </w:tc>
            </w:tr>
          </w:tbl>
          <w:p w14:paraId="50351808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1CB25FB0" w14:textId="77777777" w:rsidR="00740058" w:rsidRDefault="00740058" w:rsidP="00740058">
      <w:pPr>
        <w:rPr>
          <w:rFonts w:ascii="Calibri" w:eastAsia="Calibri" w:hAnsi="Calibri" w:cs="Calibri"/>
        </w:rPr>
      </w:pPr>
    </w:p>
    <w:p w14:paraId="020D943F" w14:textId="77777777" w:rsidR="00740058" w:rsidRDefault="00740058" w:rsidP="00740058">
      <w:pPr>
        <w:pStyle w:val="Titre3"/>
      </w:pPr>
      <w:r>
        <w:t>Salle de classe 1er étage D03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47A7E946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D5EE" w14:textId="77777777" w:rsidR="00740058" w:rsidRDefault="00740058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740058" w14:paraId="4FC7391B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FCCC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50"/>
              <w:gridCol w:w="7120"/>
            </w:tblGrid>
            <w:tr w:rsidR="00740058" w14:paraId="0999425F" w14:textId="77777777">
              <w:tc>
                <w:tcPr>
                  <w:tcW w:w="0" w:type="auto"/>
                  <w:hideMark/>
                </w:tcPr>
                <w:p w14:paraId="7A6AD3D4" w14:textId="77777777" w:rsidR="00740058" w:rsidRDefault="00740058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  <w:hideMark/>
                </w:tcPr>
                <w:p w14:paraId="6F4D7548" w14:textId="77777777" w:rsidR="00740058" w:rsidRDefault="00740058">
                  <w:r>
                    <w:t xml:space="preserve">Quand j'entre dans la classe il y'a trois rangées </w:t>
                  </w:r>
                  <w:proofErr w:type="gramStart"/>
                  <w:r>
                    <w:t>de  4</w:t>
                  </w:r>
                  <w:proofErr w:type="gramEnd"/>
                  <w:r>
                    <w:t xml:space="preserve"> tables chacune.</w:t>
                  </w:r>
                </w:p>
              </w:tc>
            </w:tr>
            <w:tr w:rsidR="00740058" w14:paraId="186065F5" w14:textId="77777777">
              <w:tc>
                <w:tcPr>
                  <w:tcW w:w="0" w:type="auto"/>
                  <w:hideMark/>
                </w:tcPr>
                <w:p w14:paraId="5793E9B0" w14:textId="77777777" w:rsidR="00740058" w:rsidRDefault="00740058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078E119" w14:textId="77777777" w:rsidR="00740058" w:rsidRDefault="00740058">
                  <w:r>
                    <w:t>Quand j'entre dans la salle je vois une bibliothèque à ma droite.</w:t>
                  </w:r>
                </w:p>
              </w:tc>
            </w:tr>
            <w:tr w:rsidR="00740058" w14:paraId="367E549A" w14:textId="77777777">
              <w:tc>
                <w:tcPr>
                  <w:tcW w:w="0" w:type="auto"/>
                  <w:hideMark/>
                </w:tcPr>
                <w:p w14:paraId="453434BB" w14:textId="77777777" w:rsidR="00740058" w:rsidRDefault="00740058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ED7C3C5" w14:textId="77777777" w:rsidR="00740058" w:rsidRDefault="00740058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740058" w14:paraId="468CA121" w14:textId="77777777">
              <w:tc>
                <w:tcPr>
                  <w:tcW w:w="0" w:type="auto"/>
                  <w:hideMark/>
                </w:tcPr>
                <w:p w14:paraId="2780717D" w14:textId="77777777" w:rsidR="00740058" w:rsidRDefault="00740058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058E7E36" w14:textId="77777777" w:rsidR="00740058" w:rsidRDefault="00740058">
                  <w:r>
                    <w:t>Les chaises sont devant les tables</w:t>
                  </w:r>
                </w:p>
              </w:tc>
            </w:tr>
            <w:tr w:rsidR="00740058" w14:paraId="00D9DC77" w14:textId="77777777">
              <w:tc>
                <w:tcPr>
                  <w:tcW w:w="0" w:type="auto"/>
                  <w:hideMark/>
                </w:tcPr>
                <w:p w14:paraId="1C0E3BB8" w14:textId="77777777" w:rsidR="00740058" w:rsidRDefault="00740058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  <w:hideMark/>
                </w:tcPr>
                <w:p w14:paraId="6915B551" w14:textId="77777777" w:rsidR="00740058" w:rsidRDefault="00740058">
                  <w:r>
                    <w:t>Devant les tables se positionne un tableau blanc</w:t>
                  </w:r>
                </w:p>
              </w:tc>
            </w:tr>
            <w:tr w:rsidR="00740058" w14:paraId="2A41601C" w14:textId="77777777">
              <w:tc>
                <w:tcPr>
                  <w:tcW w:w="0" w:type="auto"/>
                  <w:hideMark/>
                </w:tcPr>
                <w:p w14:paraId="40EB7442" w14:textId="77777777" w:rsidR="00740058" w:rsidRDefault="00740058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  <w:hideMark/>
                </w:tcPr>
                <w:p w14:paraId="23D7D634" w14:textId="77777777" w:rsidR="00740058" w:rsidRDefault="00740058">
                  <w:r>
                    <w:t>Sur chaque table se trouvent deux écrans avec un clavier et souris</w:t>
                  </w:r>
                </w:p>
              </w:tc>
            </w:tr>
            <w:tr w:rsidR="00740058" w14:paraId="6F484A27" w14:textId="77777777">
              <w:tc>
                <w:tcPr>
                  <w:tcW w:w="0" w:type="auto"/>
                  <w:hideMark/>
                </w:tcPr>
                <w:p w14:paraId="2910D622" w14:textId="77777777" w:rsidR="00740058" w:rsidRDefault="00740058">
                  <w:proofErr w:type="gramStart"/>
                  <w:r>
                    <w:t>rétroviseur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05F3A687" w14:textId="77777777" w:rsidR="00740058" w:rsidRDefault="00740058">
                  <w:proofErr w:type="gramStart"/>
                  <w:r>
                    <w:t>en</w:t>
                  </w:r>
                  <w:proofErr w:type="gramEnd"/>
                  <w:r>
                    <w:t xml:space="preserve"> dessus du tableau je vois un rétroviseur.</w:t>
                  </w:r>
                </w:p>
              </w:tc>
            </w:tr>
            <w:tr w:rsidR="00740058" w14:paraId="67BE5719" w14:textId="77777777">
              <w:tc>
                <w:tcPr>
                  <w:tcW w:w="0" w:type="auto"/>
                  <w:hideMark/>
                </w:tcPr>
                <w:p w14:paraId="4351B473" w14:textId="77777777" w:rsidR="00740058" w:rsidRDefault="00740058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0848A67" w14:textId="77777777" w:rsidR="00740058" w:rsidRDefault="00740058">
                  <w:proofErr w:type="gramStart"/>
                  <w:r>
                    <w:t>en</w:t>
                  </w:r>
                  <w:proofErr w:type="gramEnd"/>
                  <w:r>
                    <w:t xml:space="preserve"> dessous du tableau blanc je vois deux prises</w:t>
                  </w:r>
                </w:p>
              </w:tc>
            </w:tr>
          </w:tbl>
          <w:p w14:paraId="0C205771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28E69D59" w14:textId="77777777" w:rsidR="00740058" w:rsidRDefault="00740058" w:rsidP="00740058">
      <w:pPr>
        <w:rPr>
          <w:rFonts w:ascii="Calibri" w:eastAsia="Calibri" w:hAnsi="Calibri" w:cs="Calibri"/>
        </w:rPr>
      </w:pPr>
    </w:p>
    <w:p w14:paraId="322F1F52" w14:textId="77777777" w:rsidR="00740058" w:rsidRDefault="00740058" w:rsidP="00740058">
      <w:pPr>
        <w:pStyle w:val="Titre3"/>
      </w:pPr>
      <w:r>
        <w:t>Salle de classe étage D01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010D3825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16B46" w14:textId="77777777" w:rsidR="00740058" w:rsidRDefault="00740058">
            <w:proofErr w:type="gramStart"/>
            <w:r>
              <w:t>En tant que élève</w:t>
            </w:r>
            <w:proofErr w:type="gramEnd"/>
            <w:r>
              <w:t xml:space="preserve"> Je veux une salle de classe en 1er étage Pour suivre les cours</w:t>
            </w:r>
          </w:p>
        </w:tc>
      </w:tr>
      <w:tr w:rsidR="00740058" w14:paraId="31CB30CB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A381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50"/>
              <w:gridCol w:w="7120"/>
            </w:tblGrid>
            <w:tr w:rsidR="00740058" w14:paraId="57831456" w14:textId="77777777">
              <w:tc>
                <w:tcPr>
                  <w:tcW w:w="0" w:type="auto"/>
                  <w:hideMark/>
                </w:tcPr>
                <w:p w14:paraId="05A07152" w14:textId="77777777" w:rsidR="00740058" w:rsidRDefault="00740058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  <w:hideMark/>
                </w:tcPr>
                <w:p w14:paraId="7728138E" w14:textId="77777777" w:rsidR="00740058" w:rsidRDefault="00740058">
                  <w:r>
                    <w:t xml:space="preserve">Quand j'entre dans la classe il y'a trois rangées </w:t>
                  </w:r>
                  <w:proofErr w:type="gramStart"/>
                  <w:r>
                    <w:t>de  4</w:t>
                  </w:r>
                  <w:proofErr w:type="gramEnd"/>
                  <w:r>
                    <w:t xml:space="preserve"> tables chacune.</w:t>
                  </w:r>
                </w:p>
              </w:tc>
            </w:tr>
            <w:tr w:rsidR="00740058" w14:paraId="611B31C0" w14:textId="77777777">
              <w:tc>
                <w:tcPr>
                  <w:tcW w:w="0" w:type="auto"/>
                  <w:hideMark/>
                </w:tcPr>
                <w:p w14:paraId="5AB01ADB" w14:textId="77777777" w:rsidR="00740058" w:rsidRDefault="00740058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10327D0" w14:textId="77777777" w:rsidR="00740058" w:rsidRDefault="00740058">
                  <w:r>
                    <w:t>Quand j'entre dans la salle je vois une bibliothèque à ma droite.</w:t>
                  </w:r>
                </w:p>
              </w:tc>
            </w:tr>
            <w:tr w:rsidR="00740058" w14:paraId="6DC84956" w14:textId="77777777">
              <w:tc>
                <w:tcPr>
                  <w:tcW w:w="0" w:type="auto"/>
                  <w:hideMark/>
                </w:tcPr>
                <w:p w14:paraId="6B506EC2" w14:textId="77777777" w:rsidR="00740058" w:rsidRDefault="00740058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07B60AC8" w14:textId="77777777" w:rsidR="00740058" w:rsidRDefault="00740058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740058" w14:paraId="23190508" w14:textId="77777777">
              <w:tc>
                <w:tcPr>
                  <w:tcW w:w="0" w:type="auto"/>
                  <w:hideMark/>
                </w:tcPr>
                <w:p w14:paraId="37B2484D" w14:textId="77777777" w:rsidR="00740058" w:rsidRDefault="00740058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D8C86B7" w14:textId="77777777" w:rsidR="00740058" w:rsidRDefault="00740058">
                  <w:r>
                    <w:t>Les chaises sont devant les tables</w:t>
                  </w:r>
                </w:p>
              </w:tc>
            </w:tr>
            <w:tr w:rsidR="00740058" w14:paraId="1B99EE6C" w14:textId="77777777">
              <w:tc>
                <w:tcPr>
                  <w:tcW w:w="0" w:type="auto"/>
                  <w:hideMark/>
                </w:tcPr>
                <w:p w14:paraId="11E2C2A0" w14:textId="77777777" w:rsidR="00740058" w:rsidRDefault="00740058">
                  <w:proofErr w:type="gramStart"/>
                  <w:r>
                    <w:lastRenderedPageBreak/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  <w:hideMark/>
                </w:tcPr>
                <w:p w14:paraId="435128E0" w14:textId="77777777" w:rsidR="00740058" w:rsidRDefault="00740058">
                  <w:r>
                    <w:t>Devant les tables se positionne un tableau blanc</w:t>
                  </w:r>
                </w:p>
              </w:tc>
            </w:tr>
            <w:tr w:rsidR="00740058" w14:paraId="5D72E6C5" w14:textId="77777777">
              <w:tc>
                <w:tcPr>
                  <w:tcW w:w="0" w:type="auto"/>
                  <w:hideMark/>
                </w:tcPr>
                <w:p w14:paraId="7B5C5EED" w14:textId="77777777" w:rsidR="00740058" w:rsidRDefault="00740058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  <w:hideMark/>
                </w:tcPr>
                <w:p w14:paraId="21B2A50F" w14:textId="77777777" w:rsidR="00740058" w:rsidRDefault="00740058">
                  <w:r>
                    <w:t>Sur chaque table se trouvent deux écrans avec un clavier et souris</w:t>
                  </w:r>
                </w:p>
              </w:tc>
            </w:tr>
            <w:tr w:rsidR="00740058" w14:paraId="6127BEEF" w14:textId="77777777">
              <w:tc>
                <w:tcPr>
                  <w:tcW w:w="0" w:type="auto"/>
                  <w:hideMark/>
                </w:tcPr>
                <w:p w14:paraId="1C0C07DC" w14:textId="77777777" w:rsidR="00740058" w:rsidRDefault="00740058">
                  <w:proofErr w:type="gramStart"/>
                  <w:r>
                    <w:t>canapé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49632CE" w14:textId="77777777" w:rsidR="00740058" w:rsidRDefault="00740058">
                  <w:r>
                    <w:t>Au fond de la salle, dans le coin à droite se trouve un canapé à quatre places</w:t>
                  </w:r>
                </w:p>
              </w:tc>
            </w:tr>
            <w:tr w:rsidR="00740058" w14:paraId="30716043" w14:textId="77777777">
              <w:tc>
                <w:tcPr>
                  <w:tcW w:w="0" w:type="auto"/>
                  <w:hideMark/>
                </w:tcPr>
                <w:p w14:paraId="4CD4B635" w14:textId="77777777" w:rsidR="00740058" w:rsidRDefault="00740058">
                  <w:proofErr w:type="gramStart"/>
                  <w:r>
                    <w:t>poufs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75EF1DD" w14:textId="77777777" w:rsidR="00740058" w:rsidRDefault="00740058">
                  <w:r>
                    <w:t>Devant ce canapé se trouvent deux poufs</w:t>
                  </w:r>
                </w:p>
              </w:tc>
            </w:tr>
          </w:tbl>
          <w:p w14:paraId="0886ADEE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5B1BB176" w14:textId="77777777" w:rsidR="00740058" w:rsidRDefault="00740058" w:rsidP="00740058">
      <w:pPr>
        <w:rPr>
          <w:rFonts w:ascii="Calibri" w:eastAsia="Calibri" w:hAnsi="Calibri" w:cs="Calibri"/>
        </w:rPr>
      </w:pPr>
    </w:p>
    <w:p w14:paraId="5073F447" w14:textId="77777777" w:rsidR="00740058" w:rsidRDefault="00740058" w:rsidP="00740058">
      <w:pPr>
        <w:pStyle w:val="Titre3"/>
      </w:pPr>
      <w:r>
        <w:t>Salle de classe 1er étage D06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40D1BC61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1DAA" w14:textId="77777777" w:rsidR="00740058" w:rsidRDefault="00740058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740058" w14:paraId="0F9C74F7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A2DD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69"/>
              <w:gridCol w:w="6701"/>
            </w:tblGrid>
            <w:tr w:rsidR="00740058" w14:paraId="10E135F1" w14:textId="77777777">
              <w:tc>
                <w:tcPr>
                  <w:tcW w:w="0" w:type="auto"/>
                  <w:hideMark/>
                </w:tcPr>
                <w:p w14:paraId="0358D906" w14:textId="77777777" w:rsidR="00740058" w:rsidRDefault="00740058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  <w:hideMark/>
                </w:tcPr>
                <w:p w14:paraId="028A5B67" w14:textId="77777777" w:rsidR="00740058" w:rsidRDefault="00740058">
                  <w:r>
                    <w:t>Quand j'entre dans la classe il y a trois rangées de 4 tables chacune.</w:t>
                  </w:r>
                </w:p>
              </w:tc>
            </w:tr>
            <w:tr w:rsidR="00740058" w14:paraId="2AD88052" w14:textId="77777777">
              <w:tc>
                <w:tcPr>
                  <w:tcW w:w="0" w:type="auto"/>
                  <w:hideMark/>
                </w:tcPr>
                <w:p w14:paraId="2ADF28E2" w14:textId="77777777" w:rsidR="00740058" w:rsidRDefault="00740058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4E3037C6" w14:textId="77777777" w:rsidR="00740058" w:rsidRDefault="00740058">
                  <w:r>
                    <w:t>Quand j'entre dans la salle je vois une bibliothèque à ma droite.</w:t>
                  </w:r>
                </w:p>
              </w:tc>
            </w:tr>
            <w:tr w:rsidR="00740058" w14:paraId="1B96C63C" w14:textId="77777777">
              <w:tc>
                <w:tcPr>
                  <w:tcW w:w="0" w:type="auto"/>
                  <w:hideMark/>
                </w:tcPr>
                <w:p w14:paraId="4EBF9803" w14:textId="77777777" w:rsidR="00740058" w:rsidRDefault="00740058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7379D35" w14:textId="77777777" w:rsidR="00740058" w:rsidRDefault="00740058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740058" w14:paraId="43742A8F" w14:textId="77777777">
              <w:tc>
                <w:tcPr>
                  <w:tcW w:w="0" w:type="auto"/>
                  <w:hideMark/>
                </w:tcPr>
                <w:p w14:paraId="023FA652" w14:textId="77777777" w:rsidR="00740058" w:rsidRDefault="00740058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EDC45F1" w14:textId="77777777" w:rsidR="00740058" w:rsidRDefault="00740058">
                  <w:r>
                    <w:t>Les chaises sont devant les tables par poste</w:t>
                  </w:r>
                </w:p>
              </w:tc>
            </w:tr>
            <w:tr w:rsidR="00740058" w14:paraId="06CB5E74" w14:textId="77777777">
              <w:tc>
                <w:tcPr>
                  <w:tcW w:w="0" w:type="auto"/>
                  <w:hideMark/>
                </w:tcPr>
                <w:p w14:paraId="5A919207" w14:textId="77777777" w:rsidR="00740058" w:rsidRDefault="00740058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  <w:hideMark/>
                </w:tcPr>
                <w:p w14:paraId="1D9C0DD5" w14:textId="77777777" w:rsidR="00740058" w:rsidRDefault="00740058">
                  <w:r>
                    <w:t>Devant les tables se positionne un tableau blanc</w:t>
                  </w:r>
                </w:p>
              </w:tc>
            </w:tr>
            <w:tr w:rsidR="00740058" w14:paraId="24859CB9" w14:textId="77777777">
              <w:tc>
                <w:tcPr>
                  <w:tcW w:w="0" w:type="auto"/>
                  <w:hideMark/>
                </w:tcPr>
                <w:p w14:paraId="42F332DA" w14:textId="77777777" w:rsidR="00740058" w:rsidRDefault="00740058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  <w:hideMark/>
                </w:tcPr>
                <w:p w14:paraId="06F29D35" w14:textId="77777777" w:rsidR="00740058" w:rsidRDefault="00740058">
                  <w:r>
                    <w:t>Sur chaque table se trouvent deux écrans avec un clavier et souris</w:t>
                  </w:r>
                </w:p>
              </w:tc>
            </w:tr>
            <w:tr w:rsidR="00740058" w14:paraId="04F99A3A" w14:textId="77777777">
              <w:tc>
                <w:tcPr>
                  <w:tcW w:w="0" w:type="auto"/>
                  <w:hideMark/>
                </w:tcPr>
                <w:p w14:paraId="34DA2DF7" w14:textId="77777777" w:rsidR="00740058" w:rsidRDefault="00740058">
                  <w:proofErr w:type="spellStart"/>
                  <w:proofErr w:type="gramStart"/>
                  <w:r>
                    <w:t>canapéxxxx</w:t>
                  </w:r>
                  <w:proofErr w:type="spellEnd"/>
                  <w:proofErr w:type="gramEnd"/>
                  <w:r>
                    <w:t xml:space="preserve"> TVVVV</w:t>
                  </w:r>
                </w:p>
              </w:tc>
              <w:tc>
                <w:tcPr>
                  <w:tcW w:w="0" w:type="auto"/>
                  <w:hideMark/>
                </w:tcPr>
                <w:p w14:paraId="31221E85" w14:textId="77777777" w:rsidR="00740058" w:rsidRDefault="00740058">
                  <w:r>
                    <w:t>Au fond de la salle, dans le coin à droite se trouve un canapé à quatre places</w:t>
                  </w:r>
                </w:p>
              </w:tc>
            </w:tr>
            <w:tr w:rsidR="00740058" w14:paraId="7CC98C84" w14:textId="77777777">
              <w:tc>
                <w:tcPr>
                  <w:tcW w:w="0" w:type="auto"/>
                  <w:hideMark/>
                </w:tcPr>
                <w:p w14:paraId="769E689A" w14:textId="77777777" w:rsidR="00740058" w:rsidRDefault="00740058">
                  <w:proofErr w:type="spellStart"/>
                  <w:proofErr w:type="gramStart"/>
                  <w:r>
                    <w:t>poufsxxxxxx</w:t>
                  </w:r>
                  <w:proofErr w:type="spellEnd"/>
                  <w:proofErr w:type="gramEnd"/>
                  <w:r>
                    <w:t xml:space="preserve"> PRISES/PILONNES</w:t>
                  </w:r>
                </w:p>
              </w:tc>
              <w:tc>
                <w:tcPr>
                  <w:tcW w:w="0" w:type="auto"/>
                  <w:hideMark/>
                </w:tcPr>
                <w:p w14:paraId="361FCB5D" w14:textId="77777777" w:rsidR="00740058" w:rsidRDefault="00740058">
                  <w:r>
                    <w:t>Devant ce canapé se trouvent deux poufs</w:t>
                  </w:r>
                </w:p>
              </w:tc>
            </w:tr>
          </w:tbl>
          <w:p w14:paraId="5B20AD12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003FF104" w14:textId="77777777" w:rsidR="00740058" w:rsidRDefault="00740058" w:rsidP="00740058">
      <w:pPr>
        <w:rPr>
          <w:rFonts w:ascii="Calibri" w:eastAsia="Calibri" w:hAnsi="Calibri" w:cs="Calibri"/>
        </w:rPr>
      </w:pPr>
    </w:p>
    <w:p w14:paraId="300DCC4B" w14:textId="77777777" w:rsidR="00740058" w:rsidRDefault="00740058" w:rsidP="00740058">
      <w:pPr>
        <w:pStyle w:val="Titre3"/>
      </w:pPr>
      <w:r>
        <w:t>Salle de classe 2ème étage D18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231C2507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328AD" w14:textId="77777777" w:rsidR="00740058" w:rsidRDefault="00740058">
            <w:r>
              <w:t>En tant qu'élève Je veux une salle de classe au 2ème étage (très bien équipée) Pour les cours d'informatique</w:t>
            </w:r>
          </w:p>
        </w:tc>
      </w:tr>
      <w:tr w:rsidR="00740058" w14:paraId="5BFD40B0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4F85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32"/>
              <w:gridCol w:w="7738"/>
            </w:tblGrid>
            <w:tr w:rsidR="00740058" w14:paraId="76C59B39" w14:textId="77777777">
              <w:tc>
                <w:tcPr>
                  <w:tcW w:w="0" w:type="auto"/>
                  <w:hideMark/>
                </w:tcPr>
                <w:p w14:paraId="718849DA" w14:textId="77777777" w:rsidR="00740058" w:rsidRDefault="00740058">
                  <w:r>
                    <w:t>Tables</w:t>
                  </w:r>
                </w:p>
              </w:tc>
              <w:tc>
                <w:tcPr>
                  <w:tcW w:w="0" w:type="auto"/>
                  <w:hideMark/>
                </w:tcPr>
                <w:p w14:paraId="1486144D" w14:textId="77777777" w:rsidR="00740058" w:rsidRDefault="00740058">
                  <w:r>
                    <w:t xml:space="preserve">Il y aura 17 tables gamer en boite avec la place pour deux écrans,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4, une table sera pour l'enseignant.</w:t>
                  </w:r>
                </w:p>
              </w:tc>
            </w:tr>
            <w:tr w:rsidR="00740058" w14:paraId="79852056" w14:textId="77777777">
              <w:tc>
                <w:tcPr>
                  <w:tcW w:w="0" w:type="auto"/>
                  <w:hideMark/>
                </w:tcPr>
                <w:p w14:paraId="15E0BDF7" w14:textId="77777777" w:rsidR="00740058" w:rsidRDefault="00740058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9E461B4" w14:textId="77777777" w:rsidR="00740058" w:rsidRDefault="00740058">
                  <w:r>
                    <w:t xml:space="preserve">Il aura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des prises </w:t>
                  </w:r>
                  <w:proofErr w:type="spellStart"/>
                  <w:r>
                    <w:t>electriques</w:t>
                  </w:r>
                  <w:proofErr w:type="spellEnd"/>
                  <w:r>
                    <w:t xml:space="preserve">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des groupes de 4 tables.</w:t>
                  </w:r>
                </w:p>
              </w:tc>
            </w:tr>
            <w:tr w:rsidR="00740058" w14:paraId="142FE039" w14:textId="77777777">
              <w:tc>
                <w:tcPr>
                  <w:tcW w:w="0" w:type="auto"/>
                  <w:hideMark/>
                </w:tcPr>
                <w:p w14:paraId="03367D4E" w14:textId="77777777" w:rsidR="00740058" w:rsidRDefault="00740058">
                  <w:r>
                    <w:t>TV</w:t>
                  </w:r>
                </w:p>
              </w:tc>
              <w:tc>
                <w:tcPr>
                  <w:tcW w:w="0" w:type="auto"/>
                  <w:hideMark/>
                </w:tcPr>
                <w:p w14:paraId="5C71C8C4" w14:textId="77777777" w:rsidR="00740058" w:rsidRDefault="00740058">
                  <w:r>
                    <w:t>Il y aura un TV de 65 pouces au mur, derrière de la place de l'enseignant.</w:t>
                  </w:r>
                </w:p>
              </w:tc>
            </w:tr>
            <w:tr w:rsidR="00740058" w14:paraId="3D27C305" w14:textId="77777777">
              <w:tc>
                <w:tcPr>
                  <w:tcW w:w="0" w:type="auto"/>
                  <w:hideMark/>
                </w:tcPr>
                <w:p w14:paraId="0BB9AD19" w14:textId="77777777" w:rsidR="00740058" w:rsidRDefault="00740058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D324902" w14:textId="77777777" w:rsidR="00740058" w:rsidRDefault="00740058">
                  <w:r>
                    <w:t xml:space="preserve">Il y aura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gamer, une pour chaque poste</w:t>
                  </w:r>
                </w:p>
              </w:tc>
            </w:tr>
            <w:tr w:rsidR="00740058" w14:paraId="42CDECE6" w14:textId="77777777">
              <w:tc>
                <w:tcPr>
                  <w:tcW w:w="0" w:type="auto"/>
                  <w:hideMark/>
                </w:tcPr>
                <w:p w14:paraId="397162DF" w14:textId="77777777" w:rsidR="00740058" w:rsidRDefault="00740058">
                  <w:r>
                    <w:t>Ecrans</w:t>
                  </w:r>
                </w:p>
              </w:tc>
              <w:tc>
                <w:tcPr>
                  <w:tcW w:w="0" w:type="auto"/>
                  <w:hideMark/>
                </w:tcPr>
                <w:p w14:paraId="4DEAC680" w14:textId="77777777" w:rsidR="00740058" w:rsidRDefault="00740058">
                  <w:r>
                    <w:t xml:space="preserve">Il y aura deux écrans par poste de travail. Ils seront de 18 puces chacune et ils ne </w:t>
                  </w:r>
                  <w:proofErr w:type="spellStart"/>
                  <w:r>
                    <w:t>consumiront</w:t>
                  </w:r>
                  <w:proofErr w:type="spellEnd"/>
                  <w:r>
                    <w:t xml:space="preserve"> pas beaucoup </w:t>
                  </w:r>
                  <w:proofErr w:type="spellStart"/>
                  <w:r>
                    <w:t>d'energie</w:t>
                  </w:r>
                  <w:proofErr w:type="spellEnd"/>
                  <w:r>
                    <w:t>.</w:t>
                  </w:r>
                </w:p>
              </w:tc>
            </w:tr>
            <w:tr w:rsidR="00740058" w14:paraId="0ACC89D4" w14:textId="77777777">
              <w:tc>
                <w:tcPr>
                  <w:tcW w:w="0" w:type="auto"/>
                  <w:hideMark/>
                </w:tcPr>
                <w:p w14:paraId="71060992" w14:textId="77777777" w:rsidR="00740058" w:rsidRDefault="00740058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FAA13F6" w14:textId="77777777" w:rsidR="00740058" w:rsidRDefault="00740058">
                  <w:r>
                    <w:t xml:space="preserve">Il y aura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</w:t>
                  </w:r>
                </w:p>
              </w:tc>
            </w:tr>
            <w:tr w:rsidR="00740058" w14:paraId="485F837C" w14:textId="77777777">
              <w:tc>
                <w:tcPr>
                  <w:tcW w:w="0" w:type="auto"/>
                  <w:hideMark/>
                </w:tcPr>
                <w:p w14:paraId="63D04C1A" w14:textId="77777777" w:rsidR="00740058" w:rsidRDefault="00740058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904633A" w14:textId="77777777" w:rsidR="00740058" w:rsidRDefault="00740058">
                  <w:r>
                    <w:t xml:space="preserve">Il y aura deux grandes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740058" w14:paraId="21D66169" w14:textId="77777777">
              <w:tc>
                <w:tcPr>
                  <w:tcW w:w="0" w:type="auto"/>
                  <w:hideMark/>
                </w:tcPr>
                <w:p w14:paraId="1343F69B" w14:textId="77777777" w:rsidR="00740058" w:rsidRDefault="00740058">
                  <w:r>
                    <w:t>Tapis</w:t>
                  </w:r>
                </w:p>
              </w:tc>
              <w:tc>
                <w:tcPr>
                  <w:tcW w:w="0" w:type="auto"/>
                  <w:hideMark/>
                </w:tcPr>
                <w:p w14:paraId="31584185" w14:textId="77777777" w:rsidR="00740058" w:rsidRDefault="00740058">
                  <w:r>
                    <w:t>Il y aura un grand tapis dans la salle</w:t>
                  </w:r>
                </w:p>
              </w:tc>
            </w:tr>
            <w:tr w:rsidR="00740058" w14:paraId="1974CB3F" w14:textId="77777777">
              <w:tc>
                <w:tcPr>
                  <w:tcW w:w="0" w:type="auto"/>
                  <w:hideMark/>
                </w:tcPr>
                <w:p w14:paraId="3863C7AC" w14:textId="77777777" w:rsidR="00740058" w:rsidRDefault="00740058">
                  <w:r>
                    <w:t>Etagère</w:t>
                  </w:r>
                </w:p>
              </w:tc>
              <w:tc>
                <w:tcPr>
                  <w:tcW w:w="0" w:type="auto"/>
                  <w:hideMark/>
                </w:tcPr>
                <w:p w14:paraId="66EFD2BF" w14:textId="77777777" w:rsidR="00740058" w:rsidRDefault="00740058">
                  <w:r>
                    <w:t xml:space="preserve">Il y aura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</w:t>
                  </w:r>
                </w:p>
              </w:tc>
            </w:tr>
            <w:tr w:rsidR="00740058" w14:paraId="0FADE16F" w14:textId="77777777">
              <w:tc>
                <w:tcPr>
                  <w:tcW w:w="0" w:type="auto"/>
                  <w:hideMark/>
                </w:tcPr>
                <w:p w14:paraId="30A5EBE8" w14:textId="77777777" w:rsidR="00740058" w:rsidRDefault="00740058">
                  <w:r>
                    <w:t>Porte-manteaux</w:t>
                  </w:r>
                </w:p>
              </w:tc>
              <w:tc>
                <w:tcPr>
                  <w:tcW w:w="0" w:type="auto"/>
                  <w:hideMark/>
                </w:tcPr>
                <w:p w14:paraId="6857E9B6" w14:textId="77777777" w:rsidR="00740058" w:rsidRDefault="00740058">
                  <w:r>
                    <w:t xml:space="preserve">Il y aura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coin.</w:t>
                  </w:r>
                </w:p>
              </w:tc>
            </w:tr>
          </w:tbl>
          <w:p w14:paraId="1CAE0B89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1DA78970" w14:textId="77777777" w:rsidR="00740058" w:rsidRDefault="00740058" w:rsidP="00740058">
      <w:pPr>
        <w:rPr>
          <w:rFonts w:ascii="Calibri" w:eastAsia="Calibri" w:hAnsi="Calibri" w:cs="Calibri"/>
        </w:rPr>
      </w:pPr>
    </w:p>
    <w:p w14:paraId="3F505DF0" w14:textId="77777777" w:rsidR="00740058" w:rsidRDefault="00740058" w:rsidP="00740058">
      <w:pPr>
        <w:pStyle w:val="Titre3"/>
      </w:pPr>
      <w:r>
        <w:t>Salle de classe 2ème étage D13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25E88EDE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08846" w14:textId="77777777" w:rsidR="00740058" w:rsidRDefault="00740058">
            <w:r>
              <w:t xml:space="preserve">En tant qu'élève Je veux une salle de classe au 2ème </w:t>
            </w:r>
            <w:proofErr w:type="gramStart"/>
            <w:r>
              <w:t>étage  Pour</w:t>
            </w:r>
            <w:proofErr w:type="gramEnd"/>
            <w:r>
              <w:t xml:space="preserve"> les cours d'informatique</w:t>
            </w:r>
          </w:p>
        </w:tc>
      </w:tr>
      <w:tr w:rsidR="00740058" w14:paraId="1E44118E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9F48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4"/>
              <w:gridCol w:w="7696"/>
            </w:tblGrid>
            <w:tr w:rsidR="00740058" w14:paraId="018DC0AA" w14:textId="77777777">
              <w:tc>
                <w:tcPr>
                  <w:tcW w:w="0" w:type="auto"/>
                  <w:hideMark/>
                </w:tcPr>
                <w:p w14:paraId="369475AF" w14:textId="77777777" w:rsidR="00740058" w:rsidRDefault="00740058">
                  <w:r>
                    <w:t>Tables</w:t>
                  </w:r>
                </w:p>
              </w:tc>
              <w:tc>
                <w:tcPr>
                  <w:tcW w:w="0" w:type="auto"/>
                  <w:hideMark/>
                </w:tcPr>
                <w:p w14:paraId="78737CF5" w14:textId="77777777" w:rsidR="00740058" w:rsidRDefault="00740058">
                  <w:r>
                    <w:t xml:space="preserve">Il y aura 17 tables en boite,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4, une table sera pour l'enseignant.</w:t>
                  </w:r>
                </w:p>
              </w:tc>
            </w:tr>
            <w:tr w:rsidR="00740058" w14:paraId="7D464218" w14:textId="77777777">
              <w:tc>
                <w:tcPr>
                  <w:tcW w:w="0" w:type="auto"/>
                  <w:hideMark/>
                </w:tcPr>
                <w:p w14:paraId="3624DE66" w14:textId="77777777" w:rsidR="00740058" w:rsidRDefault="00740058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F74C214" w14:textId="77777777" w:rsidR="00740058" w:rsidRDefault="00740058">
                  <w:r>
                    <w:t xml:space="preserve">Il aura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des prises </w:t>
                  </w:r>
                  <w:proofErr w:type="spellStart"/>
                  <w:r>
                    <w:t>electriques</w:t>
                  </w:r>
                  <w:proofErr w:type="spellEnd"/>
                  <w:r>
                    <w:t xml:space="preserve">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des groupes de 4 tables.</w:t>
                  </w:r>
                </w:p>
              </w:tc>
            </w:tr>
            <w:tr w:rsidR="00740058" w14:paraId="1012B4F9" w14:textId="77777777">
              <w:tc>
                <w:tcPr>
                  <w:tcW w:w="0" w:type="auto"/>
                  <w:hideMark/>
                </w:tcPr>
                <w:p w14:paraId="0B6281D7" w14:textId="77777777" w:rsidR="00740058" w:rsidRDefault="00740058">
                  <w:r>
                    <w:t>TV</w:t>
                  </w:r>
                </w:p>
              </w:tc>
              <w:tc>
                <w:tcPr>
                  <w:tcW w:w="0" w:type="auto"/>
                  <w:hideMark/>
                </w:tcPr>
                <w:p w14:paraId="5D1BD6F7" w14:textId="77777777" w:rsidR="00740058" w:rsidRDefault="00740058">
                  <w:r>
                    <w:t>Il y aura un TV de 65 pouces au mur, derrière de la place de l'enseignant.</w:t>
                  </w:r>
                </w:p>
              </w:tc>
            </w:tr>
            <w:tr w:rsidR="00740058" w14:paraId="1F788A31" w14:textId="77777777">
              <w:tc>
                <w:tcPr>
                  <w:tcW w:w="0" w:type="auto"/>
                  <w:hideMark/>
                </w:tcPr>
                <w:p w14:paraId="38B575DF" w14:textId="77777777" w:rsidR="00740058" w:rsidRDefault="00740058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477B572" w14:textId="77777777" w:rsidR="00740058" w:rsidRDefault="00740058">
                  <w:r>
                    <w:t xml:space="preserve">Il y aura 17 </w:t>
                  </w:r>
                  <w:proofErr w:type="spellStart"/>
                  <w:r>
                    <w:t>chaisses</w:t>
                  </w:r>
                  <w:proofErr w:type="spellEnd"/>
                  <w:r>
                    <w:t>, une pour chaque poste</w:t>
                  </w:r>
                </w:p>
              </w:tc>
            </w:tr>
            <w:tr w:rsidR="00740058" w14:paraId="035F4DF1" w14:textId="77777777">
              <w:tc>
                <w:tcPr>
                  <w:tcW w:w="0" w:type="auto"/>
                  <w:hideMark/>
                </w:tcPr>
                <w:p w14:paraId="6E5A40FB" w14:textId="77777777" w:rsidR="00740058" w:rsidRDefault="00740058">
                  <w:r>
                    <w:t>Ecrans</w:t>
                  </w:r>
                </w:p>
              </w:tc>
              <w:tc>
                <w:tcPr>
                  <w:tcW w:w="0" w:type="auto"/>
                  <w:hideMark/>
                </w:tcPr>
                <w:p w14:paraId="177BCC74" w14:textId="77777777" w:rsidR="00740058" w:rsidRDefault="00740058">
                  <w:r>
                    <w:t xml:space="preserve">Il y aura deux écrans par poste de travail. Ils seront de 18 puces chacune et ils ne </w:t>
                  </w:r>
                  <w:proofErr w:type="spellStart"/>
                  <w:r>
                    <w:t>consumiront</w:t>
                  </w:r>
                  <w:proofErr w:type="spellEnd"/>
                  <w:r>
                    <w:t xml:space="preserve"> pas beaucoup </w:t>
                  </w:r>
                  <w:proofErr w:type="spellStart"/>
                  <w:r>
                    <w:t>d'energie</w:t>
                  </w:r>
                  <w:proofErr w:type="spellEnd"/>
                  <w:r>
                    <w:t>.</w:t>
                  </w:r>
                </w:p>
              </w:tc>
            </w:tr>
            <w:tr w:rsidR="00740058" w14:paraId="71B51067" w14:textId="77777777">
              <w:tc>
                <w:tcPr>
                  <w:tcW w:w="0" w:type="auto"/>
                  <w:hideMark/>
                </w:tcPr>
                <w:p w14:paraId="7A3DDB2F" w14:textId="77777777" w:rsidR="00740058" w:rsidRDefault="00740058">
                  <w:proofErr w:type="spellStart"/>
                  <w:r>
                    <w:lastRenderedPageBreak/>
                    <w:t>PC's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20E829A" w14:textId="77777777" w:rsidR="00740058" w:rsidRDefault="00740058">
                  <w:r>
                    <w:t xml:space="preserve">Il y aura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</w:t>
                  </w:r>
                </w:p>
              </w:tc>
            </w:tr>
            <w:tr w:rsidR="00740058" w14:paraId="477B0B01" w14:textId="77777777">
              <w:tc>
                <w:tcPr>
                  <w:tcW w:w="0" w:type="auto"/>
                  <w:hideMark/>
                </w:tcPr>
                <w:p w14:paraId="4A43440A" w14:textId="77777777" w:rsidR="00740058" w:rsidRDefault="00740058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19620F5" w14:textId="77777777" w:rsidR="00740058" w:rsidRDefault="00740058">
                  <w:r>
                    <w:t xml:space="preserve">Il y aura deux grandes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740058" w14:paraId="5A3BB96C" w14:textId="77777777">
              <w:tc>
                <w:tcPr>
                  <w:tcW w:w="0" w:type="auto"/>
                  <w:hideMark/>
                </w:tcPr>
                <w:p w14:paraId="56620173" w14:textId="77777777" w:rsidR="00740058" w:rsidRDefault="00740058">
                  <w:r>
                    <w:t>Tapis</w:t>
                  </w:r>
                </w:p>
              </w:tc>
              <w:tc>
                <w:tcPr>
                  <w:tcW w:w="0" w:type="auto"/>
                  <w:hideMark/>
                </w:tcPr>
                <w:p w14:paraId="08DE7BB0" w14:textId="77777777" w:rsidR="00740058" w:rsidRDefault="00740058">
                  <w:r>
                    <w:t>Il y aura un grand tapis dans la salle</w:t>
                  </w:r>
                </w:p>
              </w:tc>
            </w:tr>
            <w:tr w:rsidR="00740058" w14:paraId="72D33F56" w14:textId="77777777">
              <w:tc>
                <w:tcPr>
                  <w:tcW w:w="0" w:type="auto"/>
                  <w:hideMark/>
                </w:tcPr>
                <w:p w14:paraId="40453DB3" w14:textId="77777777" w:rsidR="00740058" w:rsidRDefault="00740058">
                  <w:r>
                    <w:t>Etagère</w:t>
                  </w:r>
                </w:p>
              </w:tc>
              <w:tc>
                <w:tcPr>
                  <w:tcW w:w="0" w:type="auto"/>
                  <w:hideMark/>
                </w:tcPr>
                <w:p w14:paraId="3B5CD139" w14:textId="77777777" w:rsidR="00740058" w:rsidRDefault="00740058">
                  <w:r>
                    <w:t xml:space="preserve">Il y aura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</w:t>
                  </w:r>
                </w:p>
              </w:tc>
            </w:tr>
            <w:tr w:rsidR="00740058" w14:paraId="50F9F1EF" w14:textId="77777777">
              <w:tc>
                <w:tcPr>
                  <w:tcW w:w="0" w:type="auto"/>
                  <w:hideMark/>
                </w:tcPr>
                <w:p w14:paraId="2D31B8F5" w14:textId="77777777" w:rsidR="00740058" w:rsidRDefault="00740058">
                  <w:r>
                    <w:t>Porte-manteaux</w:t>
                  </w:r>
                </w:p>
              </w:tc>
              <w:tc>
                <w:tcPr>
                  <w:tcW w:w="0" w:type="auto"/>
                  <w:hideMark/>
                </w:tcPr>
                <w:p w14:paraId="67916C70" w14:textId="77777777" w:rsidR="00740058" w:rsidRDefault="00740058">
                  <w:r>
                    <w:t xml:space="preserve">Il y aura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coin.</w:t>
                  </w:r>
                </w:p>
              </w:tc>
            </w:tr>
          </w:tbl>
          <w:p w14:paraId="1FC33139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346230C1" w14:textId="77777777" w:rsidR="00740058" w:rsidRDefault="00740058" w:rsidP="00740058">
      <w:pPr>
        <w:rPr>
          <w:rFonts w:ascii="Calibri" w:eastAsia="Calibri" w:hAnsi="Calibri" w:cs="Calibri"/>
        </w:rPr>
      </w:pPr>
    </w:p>
    <w:p w14:paraId="35F5307C" w14:textId="77777777" w:rsidR="00740058" w:rsidRDefault="00740058" w:rsidP="00740058">
      <w:pPr>
        <w:pStyle w:val="Titre3"/>
      </w:pPr>
      <w:r>
        <w:t>Salle de classe 2ème étage D16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740058" w14:paraId="4F28DB6F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CCC2" w14:textId="77777777" w:rsidR="00740058" w:rsidRDefault="00740058">
            <w:r>
              <w:t xml:space="preserve">En tant qu'élève Je veux une salle de classe au 2ème </w:t>
            </w:r>
            <w:proofErr w:type="gramStart"/>
            <w:r>
              <w:t>étage  Pour</w:t>
            </w:r>
            <w:proofErr w:type="gramEnd"/>
            <w:r>
              <w:t xml:space="preserve"> les cours d'informatique</w:t>
            </w:r>
          </w:p>
        </w:tc>
      </w:tr>
      <w:tr w:rsidR="00740058" w14:paraId="361F2AE6" w14:textId="77777777" w:rsidTr="007400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A90" w14:textId="77777777" w:rsidR="00740058" w:rsidRDefault="0074005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4"/>
              <w:gridCol w:w="7696"/>
            </w:tblGrid>
            <w:tr w:rsidR="00740058" w14:paraId="0B7A818B" w14:textId="77777777">
              <w:tc>
                <w:tcPr>
                  <w:tcW w:w="0" w:type="auto"/>
                  <w:hideMark/>
                </w:tcPr>
                <w:p w14:paraId="0ADD1CF8" w14:textId="77777777" w:rsidR="00740058" w:rsidRDefault="00740058">
                  <w:r>
                    <w:t>Tables</w:t>
                  </w:r>
                </w:p>
              </w:tc>
              <w:tc>
                <w:tcPr>
                  <w:tcW w:w="0" w:type="auto"/>
                  <w:hideMark/>
                </w:tcPr>
                <w:p w14:paraId="5FAD03E0" w14:textId="77777777" w:rsidR="00740058" w:rsidRDefault="00740058">
                  <w:r>
                    <w:t xml:space="preserve">Il y aura 17 tables en boite,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4, une table sera pour l'enseignant.</w:t>
                  </w:r>
                </w:p>
              </w:tc>
            </w:tr>
            <w:tr w:rsidR="00740058" w14:paraId="0EF2ECDA" w14:textId="77777777">
              <w:tc>
                <w:tcPr>
                  <w:tcW w:w="0" w:type="auto"/>
                  <w:hideMark/>
                </w:tcPr>
                <w:p w14:paraId="75C86AD0" w14:textId="77777777" w:rsidR="00740058" w:rsidRDefault="00740058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4B6AC0B" w14:textId="77777777" w:rsidR="00740058" w:rsidRDefault="00740058">
                  <w:r>
                    <w:t xml:space="preserve">Il aura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des prises </w:t>
                  </w:r>
                  <w:proofErr w:type="spellStart"/>
                  <w:r>
                    <w:t>electriques</w:t>
                  </w:r>
                  <w:proofErr w:type="spellEnd"/>
                  <w:r>
                    <w:t xml:space="preserve">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des groupes de 4 tables.</w:t>
                  </w:r>
                </w:p>
              </w:tc>
            </w:tr>
            <w:tr w:rsidR="00740058" w14:paraId="7B6EAE39" w14:textId="77777777">
              <w:tc>
                <w:tcPr>
                  <w:tcW w:w="0" w:type="auto"/>
                  <w:hideMark/>
                </w:tcPr>
                <w:p w14:paraId="18752C48" w14:textId="77777777" w:rsidR="00740058" w:rsidRDefault="00740058">
                  <w:r>
                    <w:t>TV</w:t>
                  </w:r>
                </w:p>
              </w:tc>
              <w:tc>
                <w:tcPr>
                  <w:tcW w:w="0" w:type="auto"/>
                  <w:hideMark/>
                </w:tcPr>
                <w:p w14:paraId="62308BC3" w14:textId="77777777" w:rsidR="00740058" w:rsidRDefault="00740058">
                  <w:r>
                    <w:t>Il y aura un TV de 65 pouces au mur, derrière de la place de l'enseignant.</w:t>
                  </w:r>
                </w:p>
              </w:tc>
            </w:tr>
            <w:tr w:rsidR="00740058" w14:paraId="44264120" w14:textId="77777777">
              <w:tc>
                <w:tcPr>
                  <w:tcW w:w="0" w:type="auto"/>
                  <w:hideMark/>
                </w:tcPr>
                <w:p w14:paraId="601EC09C" w14:textId="77777777" w:rsidR="00740058" w:rsidRDefault="00740058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6CFFCE9" w14:textId="77777777" w:rsidR="00740058" w:rsidRDefault="00740058">
                  <w:r>
                    <w:t xml:space="preserve">Il y aura 17 </w:t>
                  </w:r>
                  <w:proofErr w:type="spellStart"/>
                  <w:r>
                    <w:t>chaisses</w:t>
                  </w:r>
                  <w:proofErr w:type="spellEnd"/>
                  <w:r>
                    <w:t>, une pour chaque poste</w:t>
                  </w:r>
                </w:p>
              </w:tc>
            </w:tr>
            <w:tr w:rsidR="00740058" w14:paraId="1BE57475" w14:textId="77777777">
              <w:tc>
                <w:tcPr>
                  <w:tcW w:w="0" w:type="auto"/>
                  <w:hideMark/>
                </w:tcPr>
                <w:p w14:paraId="0A9D313C" w14:textId="77777777" w:rsidR="00740058" w:rsidRDefault="00740058">
                  <w:r>
                    <w:t>Ecrans</w:t>
                  </w:r>
                </w:p>
              </w:tc>
              <w:tc>
                <w:tcPr>
                  <w:tcW w:w="0" w:type="auto"/>
                  <w:hideMark/>
                </w:tcPr>
                <w:p w14:paraId="4B767EA6" w14:textId="77777777" w:rsidR="00740058" w:rsidRDefault="00740058">
                  <w:r>
                    <w:t xml:space="preserve">Il y aura deux écrans par poste de travail. Ils seront de 18 puces chacune et ils ne </w:t>
                  </w:r>
                  <w:proofErr w:type="spellStart"/>
                  <w:r>
                    <w:t>consumiront</w:t>
                  </w:r>
                  <w:proofErr w:type="spellEnd"/>
                  <w:r>
                    <w:t xml:space="preserve"> pas beaucoup </w:t>
                  </w:r>
                  <w:proofErr w:type="spellStart"/>
                  <w:r>
                    <w:t>d'energie</w:t>
                  </w:r>
                  <w:proofErr w:type="spellEnd"/>
                  <w:r>
                    <w:t>.</w:t>
                  </w:r>
                </w:p>
              </w:tc>
            </w:tr>
            <w:tr w:rsidR="00740058" w14:paraId="05C3C4B2" w14:textId="77777777">
              <w:tc>
                <w:tcPr>
                  <w:tcW w:w="0" w:type="auto"/>
                  <w:hideMark/>
                </w:tcPr>
                <w:p w14:paraId="4CB1714A" w14:textId="77777777" w:rsidR="00740058" w:rsidRDefault="00740058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E53F3FB" w14:textId="77777777" w:rsidR="00740058" w:rsidRDefault="00740058">
                  <w:r>
                    <w:t xml:space="preserve">Il y aura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</w:t>
                  </w:r>
                </w:p>
              </w:tc>
            </w:tr>
            <w:tr w:rsidR="00740058" w14:paraId="6BEE83C3" w14:textId="77777777">
              <w:tc>
                <w:tcPr>
                  <w:tcW w:w="0" w:type="auto"/>
                  <w:hideMark/>
                </w:tcPr>
                <w:p w14:paraId="425D9257" w14:textId="77777777" w:rsidR="00740058" w:rsidRDefault="00740058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AC3FDDB" w14:textId="77777777" w:rsidR="00740058" w:rsidRDefault="00740058">
                  <w:r>
                    <w:t xml:space="preserve">Il y aura deux grandes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740058" w14:paraId="11AA4495" w14:textId="77777777">
              <w:tc>
                <w:tcPr>
                  <w:tcW w:w="0" w:type="auto"/>
                  <w:hideMark/>
                </w:tcPr>
                <w:p w14:paraId="3841BB70" w14:textId="77777777" w:rsidR="00740058" w:rsidRDefault="00740058">
                  <w:r>
                    <w:t>Tapis</w:t>
                  </w:r>
                </w:p>
              </w:tc>
              <w:tc>
                <w:tcPr>
                  <w:tcW w:w="0" w:type="auto"/>
                  <w:hideMark/>
                </w:tcPr>
                <w:p w14:paraId="4CC08B3B" w14:textId="77777777" w:rsidR="00740058" w:rsidRDefault="00740058">
                  <w:r>
                    <w:t>Il y aura un grand tapis dans la salle</w:t>
                  </w:r>
                </w:p>
              </w:tc>
            </w:tr>
            <w:tr w:rsidR="00740058" w14:paraId="33B1C3EB" w14:textId="77777777">
              <w:tc>
                <w:tcPr>
                  <w:tcW w:w="0" w:type="auto"/>
                  <w:hideMark/>
                </w:tcPr>
                <w:p w14:paraId="4C15BC0E" w14:textId="77777777" w:rsidR="00740058" w:rsidRDefault="00740058">
                  <w:r>
                    <w:t>Etagère</w:t>
                  </w:r>
                </w:p>
              </w:tc>
              <w:tc>
                <w:tcPr>
                  <w:tcW w:w="0" w:type="auto"/>
                  <w:hideMark/>
                </w:tcPr>
                <w:p w14:paraId="78DC3A34" w14:textId="77777777" w:rsidR="00740058" w:rsidRDefault="00740058">
                  <w:r>
                    <w:t xml:space="preserve">Il y aura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</w:t>
                  </w:r>
                </w:p>
              </w:tc>
            </w:tr>
            <w:tr w:rsidR="00740058" w14:paraId="424672D5" w14:textId="77777777">
              <w:tc>
                <w:tcPr>
                  <w:tcW w:w="0" w:type="auto"/>
                  <w:hideMark/>
                </w:tcPr>
                <w:p w14:paraId="45B5DEEB" w14:textId="77777777" w:rsidR="00740058" w:rsidRDefault="00740058">
                  <w:r>
                    <w:t>Porte-manteaux</w:t>
                  </w:r>
                </w:p>
              </w:tc>
              <w:tc>
                <w:tcPr>
                  <w:tcW w:w="0" w:type="auto"/>
                  <w:hideMark/>
                </w:tcPr>
                <w:p w14:paraId="6D35C153" w14:textId="77777777" w:rsidR="00740058" w:rsidRDefault="00740058">
                  <w:r>
                    <w:t xml:space="preserve">Il y aura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coin.</w:t>
                  </w:r>
                </w:p>
              </w:tc>
            </w:tr>
          </w:tbl>
          <w:p w14:paraId="23B01B97" w14:textId="77777777" w:rsidR="00740058" w:rsidRDefault="00740058">
            <w:pPr>
              <w:rPr>
                <w:rFonts w:ascii="Calibri" w:eastAsia="Calibri" w:hAnsi="Calibri" w:cs="Calibri"/>
              </w:rPr>
            </w:pPr>
          </w:p>
        </w:tc>
      </w:tr>
    </w:tbl>
    <w:p w14:paraId="64BD987D" w14:textId="77777777" w:rsidR="00740058" w:rsidRDefault="00740058" w:rsidP="00740058">
      <w:pPr>
        <w:rPr>
          <w:rFonts w:ascii="Calibri" w:eastAsia="Calibri" w:hAnsi="Calibri" w:cs="Calibri"/>
        </w:rPr>
      </w:pPr>
    </w:p>
    <w:p w14:paraId="152D8D2B" w14:textId="77777777" w:rsidR="00740058" w:rsidRPr="00740058" w:rsidRDefault="00740058" w:rsidP="00740058">
      <w:pPr>
        <w:pStyle w:val="Corpsdetexte"/>
      </w:pPr>
    </w:p>
    <w:p w14:paraId="2BDE772C" w14:textId="3ED03F27" w:rsidR="00132687" w:rsidRDefault="00132687" w:rsidP="00740058">
      <w:pPr>
        <w:pStyle w:val="Titre3"/>
        <w:numPr>
          <w:ilvl w:val="0"/>
          <w:numId w:val="0"/>
        </w:numPr>
        <w:rPr>
          <w:rFonts w:ascii="Calibri" w:hAnsi="Calibri" w:cs="Calibri"/>
          <w:szCs w:val="24"/>
        </w:rPr>
      </w:pPr>
      <w:bookmarkStart w:id="22" w:name="_Toc128323768"/>
      <w:bookmarkStart w:id="23" w:name="_Toc532179959"/>
      <w:bookmarkStart w:id="24" w:name="_Toc165969643"/>
    </w:p>
    <w:tbl>
      <w:tblPr>
        <w:tblpPr w:leftFromText="141" w:rightFromText="141" w:vertAnchor="text" w:tblpY="1"/>
        <w:tblOverlap w:val="never"/>
        <w:tblW w:w="351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510"/>
      </w:tblGrid>
      <w:tr w:rsidR="00132687" w:rsidRPr="00740058" w14:paraId="4C2A1097" w14:textId="77777777" w:rsidTr="00740058">
        <w:trPr>
          <w:tblCellSpacing w:w="0" w:type="dxa"/>
        </w:trPr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AA5B" w14:textId="5600CA40" w:rsidR="00132687" w:rsidRPr="006D0627" w:rsidRDefault="00132687" w:rsidP="001124AC">
            <w:pPr>
              <w:pStyle w:val="western"/>
            </w:pPr>
          </w:p>
        </w:tc>
      </w:tr>
      <w:tr w:rsidR="00132687" w14:paraId="44770D1F" w14:textId="77777777" w:rsidTr="00740058">
        <w:trPr>
          <w:tblCellSpacing w:w="0" w:type="dxa"/>
        </w:trPr>
        <w:tc>
          <w:tcPr>
            <w:tcW w:w="3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F93D4" w14:textId="77777777" w:rsidR="00132687" w:rsidRDefault="00132687" w:rsidP="001124AC">
            <w:pPr>
              <w:pStyle w:val="western"/>
              <w:spacing w:after="0" w:line="240" w:lineRule="auto"/>
            </w:pPr>
          </w:p>
        </w:tc>
      </w:tr>
    </w:tbl>
    <w:p w14:paraId="263F47B0" w14:textId="5613A052" w:rsidR="00132687" w:rsidRDefault="00132687" w:rsidP="00132687">
      <w:pPr>
        <w:pStyle w:val="western"/>
        <w:spacing w:after="0" w:line="240" w:lineRule="auto"/>
      </w:pPr>
    </w:p>
    <w:p w14:paraId="64ADF437" w14:textId="0CC7C07C" w:rsidR="00132687" w:rsidRDefault="00132687" w:rsidP="00740058">
      <w:pPr>
        <w:pStyle w:val="Titre3"/>
        <w:numPr>
          <w:ilvl w:val="0"/>
          <w:numId w:val="0"/>
        </w:numPr>
        <w:ind w:left="1814" w:hanging="680"/>
        <w:rPr>
          <w:rFonts w:ascii="Calibri" w:hAnsi="Calibri" w:cs="Calibri"/>
          <w:szCs w:val="24"/>
        </w:rPr>
      </w:pPr>
    </w:p>
    <w:tbl>
      <w:tblPr>
        <w:tblW w:w="33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345"/>
      </w:tblGrid>
      <w:tr w:rsidR="00132687" w14:paraId="6DE39717" w14:textId="77777777" w:rsidTr="00740058">
        <w:trPr>
          <w:tblCellSpacing w:w="0" w:type="dxa"/>
        </w:trPr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1F291" w14:textId="77777777" w:rsidR="00132687" w:rsidRDefault="00132687">
            <w:pPr>
              <w:pStyle w:val="western"/>
              <w:spacing w:after="0" w:line="240" w:lineRule="auto"/>
            </w:pPr>
          </w:p>
        </w:tc>
      </w:tr>
    </w:tbl>
    <w:p w14:paraId="548E02CD" w14:textId="2ACCC5A9" w:rsidR="00132687" w:rsidRDefault="00132687" w:rsidP="00740058">
      <w:pPr>
        <w:pStyle w:val="Titre3"/>
        <w:numPr>
          <w:ilvl w:val="0"/>
          <w:numId w:val="0"/>
        </w:numPr>
        <w:rPr>
          <w:rFonts w:ascii="Calibri" w:hAnsi="Calibri" w:cs="Calibri"/>
          <w:szCs w:val="24"/>
        </w:rPr>
      </w:pPr>
    </w:p>
    <w:tbl>
      <w:tblPr>
        <w:tblW w:w="930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300"/>
      </w:tblGrid>
      <w:tr w:rsidR="00132687" w:rsidRPr="00740058" w14:paraId="2C167947" w14:textId="77777777" w:rsidTr="00740058">
        <w:trPr>
          <w:tblCellSpacing w:w="0" w:type="dxa"/>
        </w:trPr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E566D" w14:textId="1A5EB847" w:rsidR="00132687" w:rsidRPr="006D0627" w:rsidRDefault="00132687">
            <w:pPr>
              <w:pStyle w:val="western"/>
            </w:pPr>
          </w:p>
        </w:tc>
      </w:tr>
      <w:tr w:rsidR="00132687" w14:paraId="24CACBC1" w14:textId="77777777" w:rsidTr="00740058">
        <w:trPr>
          <w:tblCellSpacing w:w="0" w:type="dxa"/>
        </w:trPr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4987D" w14:textId="77777777" w:rsidR="00132687" w:rsidRDefault="00132687">
            <w:pPr>
              <w:pStyle w:val="western"/>
              <w:spacing w:after="0" w:line="240" w:lineRule="auto"/>
            </w:pPr>
          </w:p>
        </w:tc>
      </w:tr>
    </w:tbl>
    <w:p w14:paraId="12F76483" w14:textId="77777777" w:rsidR="00132687" w:rsidRDefault="00132687" w:rsidP="00132687">
      <w:pPr>
        <w:pStyle w:val="western"/>
        <w:spacing w:after="0" w:line="240" w:lineRule="auto"/>
      </w:pPr>
    </w:p>
    <w:p w14:paraId="17F8864A" w14:textId="77777777" w:rsidR="00446E95" w:rsidRPr="00A400FD" w:rsidRDefault="00446E95" w:rsidP="00446E95">
      <w:pPr>
        <w:pStyle w:val="Titre1"/>
      </w:pPr>
      <w:r>
        <w:t>Conception</w:t>
      </w:r>
      <w:bookmarkEnd w:id="22"/>
    </w:p>
    <w:p w14:paraId="34448A31" w14:textId="77777777"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14:paraId="44765450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0A8D6B17" w14:textId="77777777"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14:paraId="6E5205A7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5BAFCFA0" w14:textId="77777777" w:rsidR="00446E95" w:rsidRDefault="00446E95" w:rsidP="00446E95">
      <w:pPr>
        <w:pStyle w:val="Informations"/>
      </w:pPr>
    </w:p>
    <w:p w14:paraId="02BD25FD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2D670DDD" w14:textId="77777777" w:rsidR="00446E95" w:rsidRDefault="00446E95" w:rsidP="00446E95">
      <w:pPr>
        <w:pStyle w:val="Informations"/>
      </w:pPr>
    </w:p>
    <w:p w14:paraId="658B9E8B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384E2160" w14:textId="77777777" w:rsidR="007F30AE" w:rsidRPr="007F30AE" w:rsidRDefault="005C1848" w:rsidP="008E53F9">
      <w:pPr>
        <w:pStyle w:val="Titre2"/>
      </w:pPr>
      <w:bookmarkStart w:id="27" w:name="_Toc128323771"/>
      <w:bookmarkEnd w:id="23"/>
      <w:bookmarkEnd w:id="24"/>
      <w:r>
        <w:lastRenderedPageBreak/>
        <w:t>Implémentations spécifiques</w:t>
      </w:r>
      <w:bookmarkEnd w:id="27"/>
    </w:p>
    <w:p w14:paraId="2863226A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7E2BFB5F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7857548F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4953E543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328F2A29" w14:textId="77777777"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t>Réalisation</w:t>
      </w:r>
      <w:bookmarkEnd w:id="28"/>
      <w:bookmarkEnd w:id="29"/>
      <w:bookmarkEnd w:id="30"/>
    </w:p>
    <w:p w14:paraId="3951332C" w14:textId="77777777"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14:paraId="7B24F560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53E64E46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4555AA92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027D8666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2499A4FD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355B3EA7" w14:textId="77777777" w:rsidR="00116F07" w:rsidRDefault="00116F07" w:rsidP="00116F07">
      <w:pPr>
        <w:pStyle w:val="Titre2"/>
      </w:pPr>
      <w:bookmarkStart w:id="32" w:name="_Toc128323774"/>
      <w:r>
        <w:t>Installation</w:t>
      </w:r>
    </w:p>
    <w:p w14:paraId="087F54C1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17E3198D" w14:textId="77777777" w:rsidR="005C1848" w:rsidRPr="007F30AE" w:rsidRDefault="005C1848" w:rsidP="005C1848">
      <w:pPr>
        <w:pStyle w:val="Titre2"/>
      </w:pPr>
      <w:r>
        <w:t>Planification détaillée</w:t>
      </w:r>
      <w:bookmarkEnd w:id="32"/>
    </w:p>
    <w:p w14:paraId="7E57FADA" w14:textId="77777777"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14:paraId="103F8C16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70EDEA73" w14:textId="77777777"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14:paraId="72484266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59283060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75D4AD4F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14:paraId="7B09B91D" w14:textId="77777777"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14:paraId="3F0F92D5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5380D49D" w14:textId="77777777" w:rsidR="007F30AE" w:rsidRPr="007F30AE" w:rsidRDefault="007F30AE" w:rsidP="008E53F9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14:paraId="10695FB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35895FF9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7233964A" w14:textId="77777777"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14:paraId="401995FC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309BBD30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61B5AFB4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1222815B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50C9484A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54E71C9E" w14:textId="77777777"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14:paraId="4141BC27" w14:textId="77777777"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11DC0D72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1FC89C2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103DABED" w14:textId="77777777"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14:paraId="28F94B69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7ECECA57" w14:textId="77777777"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lastRenderedPageBreak/>
        <w:t>Bilan personnel</w:t>
      </w:r>
      <w:bookmarkEnd w:id="50"/>
      <w:bookmarkEnd w:id="51"/>
    </w:p>
    <w:p w14:paraId="5E356B95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426D1642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DFBC7BA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6F2A1E08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3DCF15AA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4C7EDEDE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3A38C8C2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t>Divers</w:t>
      </w:r>
      <w:bookmarkEnd w:id="52"/>
      <w:bookmarkEnd w:id="53"/>
      <w:bookmarkEnd w:id="54"/>
    </w:p>
    <w:p w14:paraId="2F7A99B6" w14:textId="77777777"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14:paraId="0D67AFCA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5DCF9599" w14:textId="77777777" w:rsidR="007F30AE" w:rsidRPr="007F30AE" w:rsidRDefault="00A3107E" w:rsidP="008E53F9">
      <w:pPr>
        <w:pStyle w:val="Titre2"/>
      </w:pPr>
      <w:bookmarkStart w:id="58" w:name="_Toc128323786"/>
      <w:r>
        <w:t>Bibliographie</w:t>
      </w:r>
      <w:bookmarkEnd w:id="58"/>
    </w:p>
    <w:p w14:paraId="7FAAF7C7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5CF08E65" w14:textId="77777777"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14:paraId="13939156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1F3B3F26" w14:textId="77777777"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14:paraId="3EF26368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73DC5502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66B631D3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6A24E7B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1324F" w14:textId="77777777" w:rsidR="00CE77C9" w:rsidRDefault="00CE77C9">
      <w:r>
        <w:separator/>
      </w:r>
    </w:p>
  </w:endnote>
  <w:endnote w:type="continuationSeparator" w:id="0">
    <w:p w14:paraId="384941C9" w14:textId="77777777" w:rsidR="00CE77C9" w:rsidRDefault="00CE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FFF44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23F0AAE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5F025F7" w14:textId="0C85C5C5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0F13D1" w:rsidRPr="000F13D1">
              <w:rPr>
                <w:rFonts w:cs="Arial"/>
                <w:noProof/>
                <w:szCs w:val="16"/>
              </w:rPr>
              <w:t>Mykola Zhuravel</w:t>
            </w:r>
          </w:fldSimple>
        </w:p>
        <w:p w14:paraId="78ED56F5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42DFA3A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32E55B69" w14:textId="5E543444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F13D1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34EDA96" w14:textId="77777777" w:rsidTr="00E52B61">
      <w:trPr>
        <w:jc w:val="center"/>
      </w:trPr>
      <w:tc>
        <w:tcPr>
          <w:tcW w:w="3510" w:type="dxa"/>
          <w:vAlign w:val="center"/>
        </w:tcPr>
        <w:p w14:paraId="62D93F00" w14:textId="64DBF7E6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0F13D1">
            <w:fldChar w:fldCharType="separate"/>
          </w:r>
          <w:r w:rsidR="000F13D1">
            <w:rPr>
              <w:noProof/>
            </w:rPr>
            <w:t>Mykola Zhuravel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352D019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B06148A" w14:textId="5771CE24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F13D1">
            <w:rPr>
              <w:rFonts w:cs="Arial"/>
              <w:noProof/>
              <w:szCs w:val="16"/>
            </w:rPr>
            <w:t>29.04.2024 09:34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36DD702" w14:textId="77777777" w:rsidTr="00E52B61">
      <w:trPr>
        <w:jc w:val="center"/>
      </w:trPr>
      <w:tc>
        <w:tcPr>
          <w:tcW w:w="3510" w:type="dxa"/>
          <w:vAlign w:val="center"/>
        </w:tcPr>
        <w:p w14:paraId="532467E9" w14:textId="68083744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0F13D1" w:rsidRPr="000F13D1">
              <w:rPr>
                <w:rFonts w:cs="Arial"/>
                <w:noProof/>
                <w:szCs w:val="16"/>
              </w:rPr>
              <w:t>7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F13D1">
            <w:rPr>
              <w:rFonts w:cs="Arial"/>
              <w:noProof/>
              <w:szCs w:val="16"/>
            </w:rPr>
            <w:t>29.04.2024 09:34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6B3310F" w14:textId="29FB69C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0F13D1" w:rsidRPr="000F13D1">
              <w:rPr>
                <w:rFonts w:cs="Arial"/>
                <w:noProof/>
                <w:szCs w:val="16"/>
              </w:rPr>
              <w:t>Rapport</w:t>
            </w:r>
            <w:r w:rsidR="000F13D1">
              <w:rPr>
                <w:noProof/>
              </w:rPr>
              <w:t xml:space="preserve"> de projet V2 - Copie</w:t>
            </w:r>
          </w:fldSimple>
        </w:p>
      </w:tc>
    </w:tr>
  </w:tbl>
  <w:p w14:paraId="77DE10EF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987E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3977B" w14:textId="77777777" w:rsidR="00CE77C9" w:rsidRDefault="00CE77C9">
      <w:r>
        <w:separator/>
      </w:r>
    </w:p>
  </w:footnote>
  <w:footnote w:type="continuationSeparator" w:id="0">
    <w:p w14:paraId="771938C4" w14:textId="77777777" w:rsidR="00CE77C9" w:rsidRDefault="00CE7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5D1AC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5EE07415" w14:textId="77777777">
      <w:trPr>
        <w:trHeight w:val="536"/>
        <w:jc w:val="center"/>
      </w:trPr>
      <w:tc>
        <w:tcPr>
          <w:tcW w:w="2445" w:type="dxa"/>
          <w:vAlign w:val="center"/>
        </w:tcPr>
        <w:p w14:paraId="4597E486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F26C43E" w14:textId="77777777" w:rsidR="00AA4393" w:rsidRPr="00B4738A" w:rsidRDefault="00AA4393" w:rsidP="00B4738A"/>
      </w:tc>
      <w:tc>
        <w:tcPr>
          <w:tcW w:w="2283" w:type="dxa"/>
          <w:vAlign w:val="center"/>
        </w:tcPr>
        <w:p w14:paraId="3D436E04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4902D1D" wp14:editId="6A1F85FA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3D2214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A1C2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2687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38F8"/>
    <w:rsid w:val="000B6BE0"/>
    <w:rsid w:val="000E7483"/>
    <w:rsid w:val="000F13D1"/>
    <w:rsid w:val="000F22B9"/>
    <w:rsid w:val="000F381C"/>
    <w:rsid w:val="0010591C"/>
    <w:rsid w:val="00111811"/>
    <w:rsid w:val="001124AC"/>
    <w:rsid w:val="00114120"/>
    <w:rsid w:val="00116F07"/>
    <w:rsid w:val="00132687"/>
    <w:rsid w:val="0015167D"/>
    <w:rsid w:val="0015277F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C4F5B"/>
    <w:rsid w:val="006D0627"/>
    <w:rsid w:val="006E132F"/>
    <w:rsid w:val="006E2CE8"/>
    <w:rsid w:val="006E4DA8"/>
    <w:rsid w:val="007010E6"/>
    <w:rsid w:val="007118D3"/>
    <w:rsid w:val="007211A1"/>
    <w:rsid w:val="00740058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8F01CF"/>
    <w:rsid w:val="00902523"/>
    <w:rsid w:val="0090391B"/>
    <w:rsid w:val="00903FEF"/>
    <w:rsid w:val="00913294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E3DB0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6ED2"/>
    <w:rsid w:val="00BF7A15"/>
    <w:rsid w:val="00C20939"/>
    <w:rsid w:val="00C329D7"/>
    <w:rsid w:val="00C33C51"/>
    <w:rsid w:val="00C705D3"/>
    <w:rsid w:val="00C90570"/>
    <w:rsid w:val="00CB712D"/>
    <w:rsid w:val="00CD1A2D"/>
    <w:rsid w:val="00CE77C9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B51131F"/>
  <w15:docId w15:val="{02E4E06D-B5F1-4740-A485-B282C11E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western">
    <w:name w:val="western"/>
    <w:basedOn w:val="Normal"/>
    <w:rsid w:val="00132687"/>
    <w:pPr>
      <w:spacing w:before="100" w:beforeAutospacing="1" w:after="142" w:line="276" w:lineRule="auto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kzhuravel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9</TotalTime>
  <Pages>1</Pages>
  <Words>3682</Words>
  <Characters>20252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23887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Mykola Zhuravel</dc:creator>
  <cp:lastModifiedBy>Mykola Zhuravel</cp:lastModifiedBy>
  <cp:revision>9</cp:revision>
  <cp:lastPrinted>2024-04-29T07:34:00Z</cp:lastPrinted>
  <dcterms:created xsi:type="dcterms:W3CDTF">2024-03-26T15:05:00Z</dcterms:created>
  <dcterms:modified xsi:type="dcterms:W3CDTF">2024-04-29T07:35:00Z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